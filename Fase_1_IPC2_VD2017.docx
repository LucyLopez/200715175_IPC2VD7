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2"/>
        </w:r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0B124F" w:rsidRPr="00C27014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B124F" w:rsidRPr="00C27014" w:rsidRDefault="000B124F" w:rsidP="00B41BCC">
                <w:pPr>
                  <w:pStyle w:val="Sinespaciado"/>
                  <w:jc w:val="center"/>
                  <w:rPr>
                    <w:sz w:val="2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0B124F" w:rsidRPr="00C27014" w:rsidRDefault="00E821F2" w:rsidP="00B41BC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B3059" w:themeColor="text2"/>
                    <w:sz w:val="144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3B3059" w:themeColor="text2"/>
                      <w:sz w:val="96"/>
                      <w:szCs w:val="110"/>
                    </w:rPr>
                    <w:alias w:val="Título"/>
                    <w:id w:val="541102321"/>
                    <w:placeholder>
                      <w:docPart w:val="6D89CBBFB41A4A92B32058B9995486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26298" w:rsidRPr="00931351">
                      <w:rPr>
                        <w:rFonts w:asciiTheme="majorHAnsi" w:eastAsiaTheme="majorEastAsia" w:hAnsiTheme="majorHAnsi" w:cstheme="majorBidi"/>
                        <w:caps/>
                        <w:color w:val="3B3059" w:themeColor="text2"/>
                        <w:sz w:val="96"/>
                        <w:szCs w:val="110"/>
                      </w:rPr>
                      <w:t>Proyecto IPC2</w:t>
                    </w:r>
                  </w:sdtContent>
                </w:sdt>
              </w:p>
            </w:tc>
          </w:tr>
          <w:tr w:rsidR="000B124F" w:rsidRPr="00C2701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B124F" w:rsidRPr="00C27014" w:rsidRDefault="000B124F">
                <w:pPr>
                  <w:pStyle w:val="Sinespaciado"/>
                  <w:rPr>
                    <w:color w:val="EBEBEB" w:themeColor="background2"/>
                    <w:sz w:val="2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0B124F" w:rsidRPr="00C27014" w:rsidRDefault="00173668">
                <w:pPr>
                  <w:rPr>
                    <w:sz w:val="22"/>
                  </w:rPr>
                </w:pPr>
                <w:r w:rsidRPr="00C27014">
                  <w:rPr>
                    <w:noProof/>
                    <w:sz w:val="22"/>
                  </w:rPr>
                  <w:drawing>
                    <wp:inline distT="0" distB="0" distL="0" distR="0" wp14:anchorId="6960FB6B" wp14:editId="489A141C">
                      <wp:extent cx="3495675" cy="3486150"/>
                      <wp:effectExtent l="0" t="0" r="9525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95675" cy="348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B124F" w:rsidRPr="00C27014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E33D6F" w:themeFill="accent2"/>
                <w:vAlign w:val="center"/>
              </w:tcPr>
              <w:p w:rsidR="000B124F" w:rsidRPr="00C27014" w:rsidRDefault="00E821F2">
                <w:pPr>
                  <w:pStyle w:val="Sinespaciado"/>
                  <w:jc w:val="center"/>
                  <w:rPr>
                    <w:color w:val="FFFFFF" w:themeColor="background1"/>
                    <w:sz w:val="36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2"/>
                    </w:rPr>
                    <w:alias w:val="Fecha"/>
                    <w:id w:val="541102334"/>
                    <w:placeholder>
                      <w:docPart w:val="BA63BDC204CC45F691D5A41EFDF24C2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2-13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A25F45" w:rsidRPr="00C27014">
                      <w:rPr>
                        <w:color w:val="FFFFFF" w:themeColor="background1"/>
                        <w:sz w:val="36"/>
                        <w:szCs w:val="32"/>
                        <w:lang w:val="es-ES"/>
                      </w:rPr>
                      <w:t>13/12/2017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B31166" w:themeFill="accent1"/>
                <w:tcMar>
                  <w:left w:w="216" w:type="dxa"/>
                </w:tcMar>
                <w:vAlign w:val="center"/>
              </w:tcPr>
              <w:p w:rsidR="000B124F" w:rsidRPr="00C27014" w:rsidRDefault="00E821F2" w:rsidP="00557529">
                <w:pPr>
                  <w:pStyle w:val="Sinespaciado"/>
                  <w:rPr>
                    <w:color w:val="FFFFFF" w:themeColor="background1"/>
                    <w:sz w:val="44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4"/>
                      <w:szCs w:val="40"/>
                    </w:rPr>
                    <w:alias w:val="Subtítulo"/>
                    <w:id w:val="541102329"/>
                    <w:placeholder>
                      <w:docPart w:val="E93A5DC5E73741DD896A228BBD6900B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57529" w:rsidRPr="00C27014">
                      <w:rPr>
                        <w:color w:val="FFFFFF" w:themeColor="background1"/>
                        <w:sz w:val="44"/>
                        <w:szCs w:val="40"/>
                      </w:rPr>
                      <w:t>FASE 1, Análisis y Diseño</w:t>
                    </w:r>
                  </w:sdtContent>
                </w:sdt>
              </w:p>
            </w:tc>
          </w:tr>
          <w:tr w:rsidR="000B124F" w:rsidRPr="00C2701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B124F" w:rsidRPr="00C27014" w:rsidRDefault="000B124F">
                <w:pPr>
                  <w:pStyle w:val="Sinespaciado"/>
                  <w:rPr>
                    <w:color w:val="FFFFFF" w:themeColor="background1"/>
                    <w:sz w:val="40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B129A6" w:rsidRPr="00C27014" w:rsidRDefault="00B129A6" w:rsidP="00311BD8">
                <w:pPr>
                  <w:pStyle w:val="Sinespaciado"/>
                  <w:spacing w:line="360" w:lineRule="auto"/>
                  <w:jc w:val="both"/>
                  <w:rPr>
                    <w:sz w:val="22"/>
                  </w:rPr>
                </w:pPr>
              </w:p>
              <w:p w:rsidR="00B129A6" w:rsidRPr="00C27014" w:rsidRDefault="00B129A6" w:rsidP="00311BD8">
                <w:pPr>
                  <w:pStyle w:val="Sinespaciado"/>
                  <w:spacing w:line="360" w:lineRule="auto"/>
                  <w:jc w:val="both"/>
                  <w:rPr>
                    <w:sz w:val="22"/>
                  </w:rPr>
                </w:pPr>
              </w:p>
              <w:p w:rsidR="000B124F" w:rsidRPr="00C27014" w:rsidRDefault="00B129A6" w:rsidP="00311BD8">
                <w:pPr>
                  <w:pStyle w:val="Sinespaciado"/>
                  <w:spacing w:line="360" w:lineRule="auto"/>
                  <w:jc w:val="both"/>
                  <w:rPr>
                    <w:sz w:val="22"/>
                  </w:rPr>
                </w:pPr>
                <w:r w:rsidRPr="00C27014">
                  <w:rPr>
                    <w:sz w:val="22"/>
                  </w:rPr>
                  <w:t>Luz Marina López Porras</w:t>
                </w:r>
              </w:p>
              <w:p w:rsidR="00B129A6" w:rsidRPr="00C27014" w:rsidRDefault="00B129A6" w:rsidP="00311BD8">
                <w:pPr>
                  <w:pStyle w:val="Sinespaciado"/>
                  <w:spacing w:line="360" w:lineRule="auto"/>
                  <w:jc w:val="both"/>
                  <w:rPr>
                    <w:sz w:val="22"/>
                  </w:rPr>
                </w:pPr>
                <w:r w:rsidRPr="00C27014">
                  <w:rPr>
                    <w:sz w:val="22"/>
                  </w:rPr>
                  <w:t xml:space="preserve">Carnet: 2007 15175 </w:t>
                </w:r>
              </w:p>
              <w:p w:rsidR="00B129A6" w:rsidRPr="00C27014" w:rsidRDefault="00B129A6" w:rsidP="00311BD8">
                <w:pPr>
                  <w:pStyle w:val="Sinespaciad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</w:pPr>
              </w:p>
              <w:p w:rsidR="000B124F" w:rsidRPr="00C27014" w:rsidRDefault="000B124F">
                <w:pPr>
                  <w:pStyle w:val="Sinespaciado"/>
                  <w:rPr>
                    <w:rFonts w:asciiTheme="majorHAnsi" w:eastAsiaTheme="majorEastAsia" w:hAnsiTheme="majorHAnsi" w:cstheme="majorBidi"/>
                    <w:i/>
                    <w:iCs/>
                    <w:color w:val="3B3059" w:themeColor="text2"/>
                    <w:sz w:val="28"/>
                    <w:szCs w:val="26"/>
                  </w:rPr>
                </w:pPr>
              </w:p>
            </w:tc>
          </w:tr>
        </w:tbl>
        <w:p w:rsidR="00A25F45" w:rsidRPr="00C27014" w:rsidRDefault="00A25F45">
          <w:pPr>
            <w:spacing w:after="200" w:line="276" w:lineRule="auto"/>
            <w:rPr>
              <w:sz w:val="22"/>
            </w:rPr>
          </w:pPr>
        </w:p>
        <w:p w:rsidR="000B124F" w:rsidRPr="00C27014" w:rsidRDefault="00E821F2">
          <w:pPr>
            <w:spacing w:after="200" w:line="276" w:lineRule="auto"/>
            <w:rPr>
              <w:sz w:val="22"/>
            </w:rPr>
          </w:pPr>
        </w:p>
      </w:sdtContent>
    </w:sdt>
    <w:p w:rsidR="000B124F" w:rsidRPr="00C27014" w:rsidRDefault="00E821F2">
      <w:pPr>
        <w:pStyle w:val="Ttulo"/>
        <w:rPr>
          <w:sz w:val="96"/>
        </w:rPr>
      </w:pPr>
      <w:sdt>
        <w:sdtPr>
          <w:rPr>
            <w:sz w:val="96"/>
          </w:rPr>
          <w:alias w:val="Título"/>
          <w:id w:val="-1055697181"/>
          <w:placeholder>
            <w:docPart w:val="5DAC1ED398FC42EABA21E6F135652F3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C26298" w:rsidRPr="00C27014">
            <w:rPr>
              <w:sz w:val="96"/>
            </w:rPr>
            <w:t>Proyecto IPC2</w:t>
          </w:r>
        </w:sdtContent>
      </w:sdt>
    </w:p>
    <w:p w:rsidR="000B124F" w:rsidRPr="00C27014" w:rsidRDefault="000B124F">
      <w:pPr>
        <w:pStyle w:val="Ttulo"/>
        <w:rPr>
          <w:b/>
          <w:bCs/>
          <w:caps w:val="0"/>
          <w:color w:val="E33D6F" w:themeColor="accent2"/>
          <w:spacing w:val="50"/>
          <w:sz w:val="28"/>
          <w:szCs w:val="24"/>
        </w:rPr>
      </w:pPr>
    </w:p>
    <w:p w:rsidR="00557529" w:rsidRPr="00C27014" w:rsidRDefault="00557529" w:rsidP="00557529">
      <w:pPr>
        <w:pStyle w:val="Subttulo"/>
        <w:tabs>
          <w:tab w:val="center" w:pos="4903"/>
          <w:tab w:val="left" w:pos="8087"/>
        </w:tabs>
        <w:jc w:val="left"/>
        <w:rPr>
          <w:sz w:val="32"/>
        </w:rPr>
      </w:pPr>
      <w:r w:rsidRPr="00C27014">
        <w:rPr>
          <w:sz w:val="32"/>
        </w:rPr>
        <w:tab/>
      </w:r>
      <w:sdt>
        <w:sdtPr>
          <w:rPr>
            <w:sz w:val="32"/>
          </w:rPr>
          <w:id w:val="219697527"/>
          <w:placeholder>
            <w:docPart w:val="0E75940E1FE44EB2937B155BB13755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Pr="00C27014">
            <w:rPr>
              <w:sz w:val="32"/>
            </w:rPr>
            <w:t>FASE 1, Análisis y Diseño</w:t>
          </w:r>
        </w:sdtContent>
      </w:sdt>
      <w:r w:rsidRPr="00C27014">
        <w:rPr>
          <w:sz w:val="32"/>
        </w:rPr>
        <w:tab/>
      </w:r>
    </w:p>
    <w:p w:rsidR="00A25F45" w:rsidRPr="00C27014" w:rsidRDefault="00A25F45" w:rsidP="00BA1528">
      <w:pPr>
        <w:pStyle w:val="Citadestacada"/>
        <w:rPr>
          <w:sz w:val="32"/>
        </w:rPr>
      </w:pPr>
      <w:r w:rsidRPr="00C27014">
        <w:rPr>
          <w:sz w:val="32"/>
        </w:rPr>
        <w:t>OBJETIVOS</w:t>
      </w:r>
    </w:p>
    <w:p w:rsidR="00931351" w:rsidRDefault="00931351" w:rsidP="00B959BC">
      <w:pPr>
        <w:pStyle w:val="Piedepginapar"/>
        <w:ind w:left="720"/>
        <w:rPr>
          <w:sz w:val="22"/>
        </w:rPr>
      </w:pPr>
      <w:r>
        <w:rPr>
          <w:sz w:val="22"/>
        </w:rPr>
        <w:t>GENERAL</w:t>
      </w:r>
    </w:p>
    <w:p w:rsidR="00B959BC" w:rsidRPr="00C27014" w:rsidRDefault="00B959BC" w:rsidP="00B959BC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Desarrollar un sistema de software </w:t>
      </w:r>
      <w:r w:rsidR="00A04F54" w:rsidRPr="00C27014">
        <w:rPr>
          <w:sz w:val="22"/>
        </w:rPr>
        <w:t xml:space="preserve">con enfoque social para usuarios con diferentes habilidades y conocimientos, En el que se podrán publicar proyectos de manera que los usuarios puedan aplicar a ser contratados para el mismo. </w:t>
      </w:r>
    </w:p>
    <w:p w:rsidR="00931351" w:rsidRDefault="00931351" w:rsidP="00931351">
      <w:pPr>
        <w:pStyle w:val="Piedepginapar"/>
        <w:ind w:left="720"/>
        <w:rPr>
          <w:sz w:val="22"/>
        </w:rPr>
      </w:pPr>
      <w:r>
        <w:rPr>
          <w:sz w:val="22"/>
        </w:rPr>
        <w:t>ESPECIFICOS</w:t>
      </w:r>
    </w:p>
    <w:p w:rsidR="00931351" w:rsidRDefault="00931351" w:rsidP="00931351">
      <w:pPr>
        <w:pStyle w:val="Piedepginapar"/>
        <w:ind w:left="720"/>
        <w:rPr>
          <w:sz w:val="22"/>
        </w:rPr>
      </w:pPr>
      <w:r>
        <w:rPr>
          <w:sz w:val="22"/>
        </w:rPr>
        <w:t>Que la red social pueda contribuir a la economía de los usuarios presentando la opo</w:t>
      </w:r>
      <w:r w:rsidR="00741238">
        <w:rPr>
          <w:sz w:val="22"/>
        </w:rPr>
        <w:t>rtunidad de aplicar a trabajar en</w:t>
      </w:r>
      <w:r>
        <w:rPr>
          <w:sz w:val="22"/>
        </w:rPr>
        <w:t xml:space="preserve"> proyectos según los conocimientos que tenga</w:t>
      </w:r>
    </w:p>
    <w:p w:rsidR="00E97C33" w:rsidRDefault="00E97C33" w:rsidP="00B959BC">
      <w:pPr>
        <w:pStyle w:val="Piedepginapar"/>
        <w:ind w:left="720"/>
        <w:rPr>
          <w:sz w:val="22"/>
        </w:rPr>
      </w:pPr>
      <w:r w:rsidRPr="00C27014">
        <w:rPr>
          <w:sz w:val="22"/>
        </w:rPr>
        <w:t>Que los usuarios puedan interactuar con otros usuarios con las mismas habilidades y crear alianzas o asociaciones</w:t>
      </w:r>
      <w:r w:rsidR="00931351">
        <w:rPr>
          <w:sz w:val="22"/>
        </w:rPr>
        <w:t xml:space="preserve"> </w:t>
      </w:r>
    </w:p>
    <w:p w:rsidR="00931351" w:rsidRDefault="00931351" w:rsidP="00B959BC">
      <w:pPr>
        <w:pStyle w:val="Piedepginapar"/>
        <w:ind w:left="720"/>
        <w:rPr>
          <w:sz w:val="22"/>
        </w:rPr>
      </w:pPr>
      <w:r>
        <w:rPr>
          <w:sz w:val="22"/>
        </w:rPr>
        <w:t xml:space="preserve">Que los usuarios puedan publicar tareas individuales y proyectos propios para contratar a otros usuarios para que lo realicen </w:t>
      </w:r>
    </w:p>
    <w:p w:rsidR="00931351" w:rsidRDefault="00931351" w:rsidP="00B959BC">
      <w:pPr>
        <w:pStyle w:val="Piedepginapar"/>
        <w:ind w:left="720"/>
        <w:rPr>
          <w:sz w:val="22"/>
        </w:rPr>
      </w:pPr>
    </w:p>
    <w:p w:rsidR="00931351" w:rsidRPr="00C27014" w:rsidRDefault="00931351" w:rsidP="00B959BC">
      <w:pPr>
        <w:pStyle w:val="Piedepginapar"/>
        <w:ind w:left="720"/>
        <w:rPr>
          <w:sz w:val="22"/>
        </w:rPr>
      </w:pPr>
    </w:p>
    <w:p w:rsidR="00B959BC" w:rsidRPr="00C27014" w:rsidRDefault="00B959BC" w:rsidP="00B959BC">
      <w:pPr>
        <w:pStyle w:val="Piedepginapar"/>
        <w:rPr>
          <w:sz w:val="22"/>
        </w:rPr>
      </w:pPr>
    </w:p>
    <w:p w:rsidR="00B959BC" w:rsidRPr="00C27014" w:rsidRDefault="00B959BC" w:rsidP="00BA1528">
      <w:pPr>
        <w:pStyle w:val="Citadestacada"/>
        <w:rPr>
          <w:sz w:val="32"/>
        </w:rPr>
      </w:pPr>
      <w:r w:rsidRPr="00C27014">
        <w:rPr>
          <w:sz w:val="32"/>
        </w:rPr>
        <w:t>A</w:t>
      </w:r>
      <w:r w:rsidR="005F3B71" w:rsidRPr="00C27014">
        <w:rPr>
          <w:sz w:val="32"/>
        </w:rPr>
        <w:t>LCANCES</w:t>
      </w:r>
    </w:p>
    <w:p w:rsidR="00FB1ED5" w:rsidRDefault="008872B4" w:rsidP="005F3B71">
      <w:pPr>
        <w:pStyle w:val="Piedepginapar"/>
        <w:ind w:left="720"/>
        <w:rPr>
          <w:sz w:val="22"/>
        </w:rPr>
      </w:pPr>
      <w:r>
        <w:rPr>
          <w:sz w:val="22"/>
        </w:rPr>
        <w:tab/>
        <w:t xml:space="preserve">El sistema web permita que usuarios interactúen con otros usuarios con </w:t>
      </w:r>
      <w:r w:rsidR="00FB1ED5">
        <w:rPr>
          <w:sz w:val="22"/>
        </w:rPr>
        <w:t>los que tengan intereses afines</w:t>
      </w:r>
    </w:p>
    <w:p w:rsidR="00FB1ED5" w:rsidRDefault="00FB1ED5" w:rsidP="005F3B71">
      <w:pPr>
        <w:pStyle w:val="Piedepginapar"/>
        <w:ind w:left="720"/>
        <w:rPr>
          <w:sz w:val="22"/>
        </w:rPr>
      </w:pPr>
      <w:r>
        <w:rPr>
          <w:sz w:val="22"/>
        </w:rPr>
        <w:t>Que</w:t>
      </w:r>
      <w:r w:rsidR="008872B4">
        <w:rPr>
          <w:sz w:val="22"/>
        </w:rPr>
        <w:t xml:space="preserve"> el sistema sea seguro y rápido</w:t>
      </w:r>
      <w:r>
        <w:rPr>
          <w:sz w:val="22"/>
        </w:rPr>
        <w:t xml:space="preserve">, refrescándose en pocos segundos mostrando las actualizaciones. </w:t>
      </w:r>
    </w:p>
    <w:p w:rsidR="00B959BC" w:rsidRPr="00C27014" w:rsidRDefault="00FB1ED5" w:rsidP="005F3B71">
      <w:pPr>
        <w:pStyle w:val="Piedepginapar"/>
        <w:ind w:left="720"/>
        <w:rPr>
          <w:sz w:val="22"/>
        </w:rPr>
      </w:pPr>
      <w:r>
        <w:rPr>
          <w:sz w:val="22"/>
        </w:rPr>
        <w:t>Que el administrador pueda tener el control de las interacciones en el sistema</w:t>
      </w:r>
    </w:p>
    <w:p w:rsidR="00B959BC" w:rsidRDefault="00B959BC" w:rsidP="00A25F45">
      <w:pPr>
        <w:pStyle w:val="Piedepginapar"/>
        <w:rPr>
          <w:sz w:val="22"/>
        </w:rPr>
      </w:pPr>
    </w:p>
    <w:p w:rsidR="00FB1ED5" w:rsidRPr="00C27014" w:rsidRDefault="00FB1ED5" w:rsidP="00A25F45">
      <w:pPr>
        <w:pStyle w:val="Piedepginapar"/>
        <w:rPr>
          <w:sz w:val="22"/>
        </w:rPr>
      </w:pPr>
    </w:p>
    <w:p w:rsidR="006C50B5" w:rsidRPr="00C27014" w:rsidRDefault="006C50B5" w:rsidP="00BA1528">
      <w:pPr>
        <w:pStyle w:val="Citadestacada"/>
        <w:rPr>
          <w:sz w:val="32"/>
        </w:rPr>
      </w:pPr>
      <w:r w:rsidRPr="00C27014">
        <w:rPr>
          <w:sz w:val="32"/>
        </w:rPr>
        <w:lastRenderedPageBreak/>
        <w:t>PANORAMA GENERAL DE LA APLICACIÓN</w:t>
      </w:r>
    </w:p>
    <w:p w:rsidR="006C50B5" w:rsidRPr="00C27014" w:rsidRDefault="00887079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Debido a los constantes avances tecnológicos, y el movimiento del día a día de cada persona, el concepto de trabajo ha cambiado radicalmente, migrando a un campo laboral independiente. Siendo hoy en día las redes sociales el medio de comunicación, a tal punto que las empresas lo utilizan para la interacción entre sus clientes o miembros de equipo que se encuentran en diferentes partes del mundo </w:t>
      </w:r>
    </w:p>
    <w:p w:rsidR="00DE26F8" w:rsidRPr="00C27014" w:rsidRDefault="00887079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>La aplicac</w:t>
      </w:r>
      <w:r w:rsidR="00C26298" w:rsidRPr="00C27014">
        <w:rPr>
          <w:sz w:val="22"/>
        </w:rPr>
        <w:t xml:space="preserve">ión será capaz de ser una plataforma donde se puedan </w:t>
      </w:r>
      <w:r w:rsidRPr="00C27014">
        <w:rPr>
          <w:sz w:val="22"/>
        </w:rPr>
        <w:t xml:space="preserve">publicar proyectos en los usuarios puedan </w:t>
      </w:r>
      <w:r w:rsidR="00C26298" w:rsidRPr="00C27014">
        <w:rPr>
          <w:sz w:val="22"/>
        </w:rPr>
        <w:t xml:space="preserve">realizar </w:t>
      </w:r>
      <w:r w:rsidRPr="00C27014">
        <w:rPr>
          <w:sz w:val="22"/>
        </w:rPr>
        <w:t>una solicitud para ser candidatos a ser contratados.  Los usuarios mediante la creación de un perfil que contenga información básica, conocimientos</w:t>
      </w:r>
      <w:r w:rsidR="00AD364B" w:rsidRPr="00C27014">
        <w:rPr>
          <w:sz w:val="22"/>
        </w:rPr>
        <w:t xml:space="preserve"> y </w:t>
      </w:r>
      <w:r w:rsidRPr="00C27014">
        <w:rPr>
          <w:sz w:val="22"/>
        </w:rPr>
        <w:t xml:space="preserve">habilidades podrá interactuar con otros usuarios haciendo </w:t>
      </w:r>
      <w:r w:rsidR="00AD364B" w:rsidRPr="00C27014">
        <w:rPr>
          <w:sz w:val="22"/>
        </w:rPr>
        <w:t>publicaciones</w:t>
      </w:r>
      <w:r w:rsidR="00DE26F8" w:rsidRPr="00C27014">
        <w:rPr>
          <w:sz w:val="22"/>
        </w:rPr>
        <w:t xml:space="preserve"> de estados, comentando publicaciones o proyectos</w:t>
      </w:r>
      <w:r w:rsidR="00AD364B" w:rsidRPr="00C27014">
        <w:rPr>
          <w:sz w:val="22"/>
        </w:rPr>
        <w:t>,</w:t>
      </w:r>
      <w:r w:rsidRPr="00C27014">
        <w:rPr>
          <w:sz w:val="22"/>
        </w:rPr>
        <w:t xml:space="preserve"> </w:t>
      </w:r>
      <w:r w:rsidR="00DE26F8" w:rsidRPr="00C27014">
        <w:rPr>
          <w:sz w:val="22"/>
        </w:rPr>
        <w:t xml:space="preserve">agregar </w:t>
      </w:r>
      <w:r w:rsidR="00917970" w:rsidRPr="00C27014">
        <w:rPr>
          <w:sz w:val="22"/>
        </w:rPr>
        <w:t>contactos, enviar mensajes</w:t>
      </w:r>
      <w:r w:rsidRPr="00C27014">
        <w:rPr>
          <w:sz w:val="22"/>
        </w:rPr>
        <w:t xml:space="preserve"> directos</w:t>
      </w:r>
      <w:r w:rsidR="00AD364B" w:rsidRPr="00C27014">
        <w:rPr>
          <w:sz w:val="22"/>
        </w:rPr>
        <w:t xml:space="preserve"> entre contactos (otros usuarios agregados como contactos)</w:t>
      </w:r>
      <w:r w:rsidR="00DE26F8" w:rsidRPr="00C27014">
        <w:rPr>
          <w:sz w:val="22"/>
        </w:rPr>
        <w:t>,</w:t>
      </w:r>
      <w:r w:rsidRPr="00C27014">
        <w:rPr>
          <w:sz w:val="22"/>
        </w:rPr>
        <w:t xml:space="preserve"> crear Asociaciones</w:t>
      </w:r>
      <w:r w:rsidR="00DE26F8" w:rsidRPr="00C27014">
        <w:rPr>
          <w:sz w:val="22"/>
        </w:rPr>
        <w:t xml:space="preserve"> con personas que común o por afinidad</w:t>
      </w:r>
      <w:r w:rsidRPr="00C27014">
        <w:rPr>
          <w:sz w:val="22"/>
        </w:rPr>
        <w:t>, ponderar conocimientos</w:t>
      </w:r>
      <w:r w:rsidR="00DE26F8" w:rsidRPr="00C27014">
        <w:rPr>
          <w:sz w:val="22"/>
        </w:rPr>
        <w:t xml:space="preserve"> de otros usuarios</w:t>
      </w:r>
      <w:r w:rsidR="00AD364B" w:rsidRPr="00C27014">
        <w:rPr>
          <w:sz w:val="22"/>
        </w:rPr>
        <w:t>, visualizar estadísticas y formar parte de grupos de trabajo</w:t>
      </w:r>
      <w:r w:rsidRPr="00C27014">
        <w:rPr>
          <w:sz w:val="22"/>
        </w:rPr>
        <w:t xml:space="preserve">. </w:t>
      </w:r>
      <w:r w:rsidR="00DE26F8" w:rsidRPr="00C27014">
        <w:rPr>
          <w:sz w:val="22"/>
        </w:rPr>
        <w:t xml:space="preserve"> </w:t>
      </w:r>
    </w:p>
    <w:p w:rsidR="00917970" w:rsidRPr="00C27014" w:rsidRDefault="00917970" w:rsidP="00C27014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Los conocimientos podrán ser calificados por usuarios con una ponderación de 1 punto (una sola </w:t>
      </w:r>
      <w:proofErr w:type="gramStart"/>
      <w:r w:rsidRPr="00C27014">
        <w:rPr>
          <w:sz w:val="22"/>
        </w:rPr>
        <w:t xml:space="preserve">vez) </w:t>
      </w:r>
      <w:r w:rsidR="00C27014">
        <w:rPr>
          <w:sz w:val="22"/>
        </w:rPr>
        <w:t xml:space="preserve"> </w:t>
      </w:r>
      <w:r w:rsidRPr="00C27014">
        <w:rPr>
          <w:sz w:val="22"/>
        </w:rPr>
        <w:t>y</w:t>
      </w:r>
      <w:proofErr w:type="gramEnd"/>
      <w:r w:rsidRPr="00C27014">
        <w:rPr>
          <w:sz w:val="22"/>
        </w:rPr>
        <w:t xml:space="preserve"> </w:t>
      </w:r>
      <w:r w:rsidR="00C27014">
        <w:rPr>
          <w:sz w:val="22"/>
        </w:rPr>
        <w:t xml:space="preserve">los usuarios en el papel de </w:t>
      </w:r>
      <w:r w:rsidRPr="00C27014">
        <w:rPr>
          <w:sz w:val="22"/>
        </w:rPr>
        <w:t xml:space="preserve">creadores de proyectos </w:t>
      </w:r>
      <w:r w:rsidR="00C27014">
        <w:rPr>
          <w:sz w:val="22"/>
        </w:rPr>
        <w:t xml:space="preserve">podrán ponderar con una calificación mínima de 5pts. Y máximo 10pts. </w:t>
      </w:r>
    </w:p>
    <w:p w:rsidR="00887079" w:rsidRPr="00C27014" w:rsidRDefault="00DE26F8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Los usuarios también podrán crear proyectos y publicarlos para que otros usuarios en la red social apliquen a trabajar en su proyecto o una tarea corta. </w:t>
      </w:r>
      <w:r w:rsidR="00887079" w:rsidRPr="00C27014">
        <w:rPr>
          <w:sz w:val="22"/>
        </w:rPr>
        <w:t xml:space="preserve"> </w:t>
      </w:r>
    </w:p>
    <w:p w:rsidR="00AD364B" w:rsidRPr="00C27014" w:rsidRDefault="00AD364B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El sistema </w:t>
      </w:r>
      <w:r w:rsidR="00DE26F8" w:rsidRPr="00C27014">
        <w:rPr>
          <w:sz w:val="22"/>
        </w:rPr>
        <w:t xml:space="preserve">solicita para la creación de un proyecto que este tenga más de </w:t>
      </w:r>
      <w:r w:rsidR="00C27014" w:rsidRPr="00C27014">
        <w:rPr>
          <w:sz w:val="22"/>
        </w:rPr>
        <w:t>una tarea</w:t>
      </w:r>
      <w:r w:rsidR="00C27014">
        <w:rPr>
          <w:sz w:val="22"/>
        </w:rPr>
        <w:t xml:space="preserve"> de lo contrario será tomado como una tarea corta</w:t>
      </w:r>
      <w:r w:rsidR="00DE26F8" w:rsidRPr="00C27014">
        <w:rPr>
          <w:sz w:val="22"/>
        </w:rPr>
        <w:t xml:space="preserve">. </w:t>
      </w:r>
      <w:r w:rsidRPr="00C27014">
        <w:rPr>
          <w:sz w:val="22"/>
        </w:rPr>
        <w:t>Al momento de ser publicado</w:t>
      </w:r>
      <w:r w:rsidR="00DE26F8" w:rsidRPr="00C27014">
        <w:rPr>
          <w:sz w:val="22"/>
        </w:rPr>
        <w:t xml:space="preserve"> el proyecto o tarea </w:t>
      </w:r>
      <w:r w:rsidR="00C27014">
        <w:rPr>
          <w:sz w:val="22"/>
        </w:rPr>
        <w:t>corta</w:t>
      </w:r>
      <w:r w:rsidR="00DE26F8" w:rsidRPr="00C27014">
        <w:rPr>
          <w:sz w:val="22"/>
        </w:rPr>
        <w:t xml:space="preserve"> el sistema</w:t>
      </w:r>
      <w:r w:rsidRPr="00C27014">
        <w:rPr>
          <w:sz w:val="22"/>
        </w:rPr>
        <w:t xml:space="preserve"> comparará el karma de usuario que lo público con los usuarios que soliciten unirse al proyecto o tarea.  Las tareas del proyecto mostrarán una breve descripción</w:t>
      </w:r>
      <w:r w:rsidR="00562543" w:rsidRPr="00C27014">
        <w:rPr>
          <w:sz w:val="22"/>
        </w:rPr>
        <w:t xml:space="preserve">, las fechas de inicio y entrega, así como las habilidades requeridas para realizar la misma. </w:t>
      </w:r>
    </w:p>
    <w:p w:rsidR="00562543" w:rsidRPr="00C27014" w:rsidRDefault="00562543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>Los proyectos y tarea</w:t>
      </w:r>
      <w:r w:rsidR="00C26298" w:rsidRPr="00C27014">
        <w:rPr>
          <w:sz w:val="22"/>
        </w:rPr>
        <w:t>s independientes a proyectos serán</w:t>
      </w:r>
      <w:r w:rsidRPr="00C27014">
        <w:rPr>
          <w:sz w:val="22"/>
        </w:rPr>
        <w:t xml:space="preserve"> mostrados en tableros </w:t>
      </w:r>
      <w:proofErr w:type="spellStart"/>
      <w:r w:rsidRPr="00C27014">
        <w:rPr>
          <w:sz w:val="22"/>
        </w:rPr>
        <w:t>Scrum</w:t>
      </w:r>
      <w:proofErr w:type="spellEnd"/>
      <w:r w:rsidRPr="00C27014">
        <w:rPr>
          <w:sz w:val="22"/>
        </w:rPr>
        <w:t xml:space="preserve"> el cual puede ser editado de acuerdo </w:t>
      </w:r>
      <w:proofErr w:type="gramStart"/>
      <w:r w:rsidRPr="00C27014">
        <w:rPr>
          <w:sz w:val="22"/>
        </w:rPr>
        <w:t xml:space="preserve">a  </w:t>
      </w:r>
      <w:r w:rsidR="00DE26F8" w:rsidRPr="00C27014">
        <w:rPr>
          <w:sz w:val="22"/>
        </w:rPr>
        <w:t>estado</w:t>
      </w:r>
      <w:proofErr w:type="gramEnd"/>
      <w:r w:rsidR="00DE26F8" w:rsidRPr="00C27014">
        <w:rPr>
          <w:sz w:val="22"/>
        </w:rPr>
        <w:t xml:space="preserve"> </w:t>
      </w:r>
      <w:r w:rsidRPr="00C27014">
        <w:rPr>
          <w:sz w:val="22"/>
        </w:rPr>
        <w:t xml:space="preserve">de cada tarea. </w:t>
      </w:r>
    </w:p>
    <w:p w:rsidR="00562543" w:rsidRPr="00C27014" w:rsidRDefault="00562543" w:rsidP="006C50B5">
      <w:pPr>
        <w:pStyle w:val="Piedepginapar"/>
        <w:ind w:left="720"/>
        <w:rPr>
          <w:sz w:val="22"/>
        </w:rPr>
      </w:pPr>
      <w:r w:rsidRPr="00C27014">
        <w:rPr>
          <w:sz w:val="22"/>
        </w:rPr>
        <w:t xml:space="preserve">La empresa </w:t>
      </w:r>
      <w:proofErr w:type="spellStart"/>
      <w:r w:rsidRPr="00C27014">
        <w:rPr>
          <w:sz w:val="22"/>
        </w:rPr>
        <w:t>Warlock</w:t>
      </w:r>
      <w:proofErr w:type="spellEnd"/>
      <w:r w:rsidRPr="00C27014">
        <w:rPr>
          <w:sz w:val="22"/>
        </w:rPr>
        <w:t xml:space="preserve"> </w:t>
      </w:r>
      <w:proofErr w:type="spellStart"/>
      <w:r w:rsidRPr="00C27014">
        <w:rPr>
          <w:sz w:val="22"/>
        </w:rPr>
        <w:t>Soft</w:t>
      </w:r>
      <w:proofErr w:type="spellEnd"/>
      <w:r w:rsidRPr="00C27014">
        <w:rPr>
          <w:sz w:val="22"/>
        </w:rPr>
        <w:t xml:space="preserve"> tendrá acceso a nivel administrativo donde podrá realizar reportes, </w:t>
      </w:r>
      <w:proofErr w:type="spellStart"/>
      <w:r w:rsidR="00E97C33" w:rsidRPr="00C27014">
        <w:rPr>
          <w:sz w:val="22"/>
        </w:rPr>
        <w:t>backups</w:t>
      </w:r>
      <w:proofErr w:type="spellEnd"/>
      <w:r w:rsidR="00E97C33" w:rsidRPr="00C27014">
        <w:rPr>
          <w:sz w:val="22"/>
        </w:rPr>
        <w:t xml:space="preserve"> como</w:t>
      </w:r>
      <w:r w:rsidRPr="00C27014">
        <w:rPr>
          <w:sz w:val="22"/>
        </w:rPr>
        <w:t xml:space="preserve"> respaldo a los usuarios, visualizar publicaciones o comentarios denunciados para cumplir con las normas de convivencia, </w:t>
      </w:r>
      <w:r w:rsidR="00E97C33" w:rsidRPr="00C27014">
        <w:rPr>
          <w:sz w:val="22"/>
        </w:rPr>
        <w:t xml:space="preserve">podrá suspender o eliminar cuentas de usuarios </w:t>
      </w:r>
    </w:p>
    <w:p w:rsidR="00AD364B" w:rsidRPr="00C27014" w:rsidRDefault="00AD364B" w:rsidP="006C50B5">
      <w:pPr>
        <w:pStyle w:val="Piedepginapar"/>
        <w:ind w:left="720"/>
        <w:rPr>
          <w:sz w:val="22"/>
        </w:rPr>
      </w:pPr>
    </w:p>
    <w:p w:rsidR="006C50B5" w:rsidRDefault="006C50B5" w:rsidP="006C50B5">
      <w:pPr>
        <w:pStyle w:val="Piedepginapar"/>
        <w:rPr>
          <w:sz w:val="22"/>
        </w:rPr>
      </w:pPr>
    </w:p>
    <w:p w:rsidR="00FB1ED5" w:rsidRPr="00C27014" w:rsidRDefault="00FB1ED5" w:rsidP="006C50B5">
      <w:pPr>
        <w:pStyle w:val="Piedepginapar"/>
        <w:rPr>
          <w:sz w:val="22"/>
        </w:rPr>
      </w:pPr>
    </w:p>
    <w:p w:rsidR="006C50B5" w:rsidRPr="00C27014" w:rsidRDefault="006C50B5" w:rsidP="00BA1528">
      <w:pPr>
        <w:pStyle w:val="Citadestacada"/>
        <w:rPr>
          <w:sz w:val="32"/>
        </w:rPr>
      </w:pPr>
      <w:r w:rsidRPr="00C27014">
        <w:rPr>
          <w:sz w:val="32"/>
        </w:rPr>
        <w:lastRenderedPageBreak/>
        <w:t>REQUERIMIENTOS INICIALES DEL SISTEMA</w:t>
      </w:r>
    </w:p>
    <w:p w:rsidR="00BA1528" w:rsidRPr="00C27014" w:rsidRDefault="00BA1528" w:rsidP="00BA1528">
      <w:pPr>
        <w:pStyle w:val="Piedepginapar"/>
        <w:ind w:left="720"/>
        <w:rPr>
          <w:sz w:val="22"/>
        </w:rPr>
      </w:pPr>
      <w:r w:rsidRPr="00C27014">
        <w:rPr>
          <w:rStyle w:val="Referenciasutil"/>
          <w:sz w:val="22"/>
        </w:rPr>
        <w:t>Funciones del sistema</w:t>
      </w:r>
    </w:p>
    <w:p w:rsidR="00BA1528" w:rsidRPr="00C27014" w:rsidRDefault="00BA1528" w:rsidP="00BA1528">
      <w:pPr>
        <w:pStyle w:val="Piedepginapar"/>
        <w:spacing w:after="0"/>
        <w:rPr>
          <w:rStyle w:val="Referenciasutil"/>
          <w:sz w:val="22"/>
        </w:rPr>
      </w:pPr>
      <w:r w:rsidRPr="00C27014">
        <w:rPr>
          <w:rStyle w:val="Referenciasutil"/>
          <w:sz w:val="22"/>
        </w:rPr>
        <w:softHyphen/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2678"/>
        <w:gridCol w:w="3607"/>
        <w:gridCol w:w="1519"/>
        <w:gridCol w:w="1441"/>
      </w:tblGrid>
      <w:tr w:rsidR="00BA1528" w:rsidRPr="00C27014" w:rsidTr="00BA1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sz w:val="22"/>
              </w:rPr>
            </w:pPr>
            <w:r w:rsidRPr="00C27014">
              <w:rPr>
                <w:sz w:val="22"/>
              </w:rPr>
              <w:t xml:space="preserve">N0. 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C27014">
              <w:rPr>
                <w:i w:val="0"/>
                <w:sz w:val="22"/>
              </w:rPr>
              <w:t xml:space="preserve">Nombre 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Descripción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Evidencia</w:t>
            </w: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Interacción</w:t>
            </w:r>
          </w:p>
        </w:tc>
      </w:tr>
      <w:tr w:rsidR="00C27014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Crear nueva cuenta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Un usuario nuevo puede crear una cuenta de </w:t>
            </w:r>
            <w:proofErr w:type="spellStart"/>
            <w:r w:rsidRPr="00C27014">
              <w:rPr>
                <w:sz w:val="22"/>
              </w:rPr>
              <w:t>interaccion</w:t>
            </w:r>
            <w:proofErr w:type="spellEnd"/>
            <w:r w:rsidRPr="00C27014">
              <w:rPr>
                <w:sz w:val="22"/>
              </w:rPr>
              <w:t xml:space="preserve"> social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27014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2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proofErr w:type="spellStart"/>
            <w:r w:rsidRPr="00C27014">
              <w:rPr>
                <w:b/>
                <w:i/>
                <w:sz w:val="22"/>
              </w:rPr>
              <w:t>Login</w:t>
            </w:r>
            <w:proofErr w:type="spellEnd"/>
            <w:r w:rsidRPr="00C27014">
              <w:rPr>
                <w:b/>
                <w:i/>
                <w:sz w:val="22"/>
              </w:rPr>
              <w:t xml:space="preserve">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sistema realiza la validación de datos para iniciar sesión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No 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C27014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3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Asignar conocimientos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nuevo puede agregar conocimientos a su perfil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4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Asignar Habilidades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sistema asigna al usuario a categorías de habilidades de acuerdo a los conocimientos que tiene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No 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5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Calificar conocimiento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calificar los conocimientos de otros usuarios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5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Publicar estados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hacer </w:t>
            </w:r>
            <w:proofErr w:type="spellStart"/>
            <w:r w:rsidRPr="00C27014">
              <w:rPr>
                <w:sz w:val="22"/>
              </w:rPr>
              <w:t>publicas</w:t>
            </w:r>
            <w:proofErr w:type="spellEnd"/>
            <w:r w:rsidRPr="00C27014">
              <w:rPr>
                <w:sz w:val="22"/>
              </w:rPr>
              <w:t xml:space="preserve"> frase o pensamientos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7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Comentar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hacer comentarios en las publicaciones de estados y proyectos a los que este asignado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8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Agregar contactos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usuario podrá agregar a otros usuarios a su lista de contactos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9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Crear asociaciones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puede crear alianzas o grupos de usuarios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10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Eliminar usuario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eliminar a usuarios de su lista de contactos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11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Eliminar usuario de asociación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eliminar a usuarios que estén en las asociaciones que el creo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12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Enviar mensaje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enviar mensajes directos a los usuarios en su lista de contactos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13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Crear proyecto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crear proyectos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14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Crear tareas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 usuario podrá crear tareas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15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Aplicar a proyectos o tareas individuales 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aplicar a proyectos o tareas para ser contratado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16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Reportar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Los usuarios podrán reportar estados, comentarios, proyectos, etc.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lastRenderedPageBreak/>
              <w:t>17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>Agregar conocimiento a usuarios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usuario podrá agregar conocimientos a otros usuarios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18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Cambiar estado de tarea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sistema cambiara de lugar la tarea en el tablero </w:t>
            </w:r>
            <w:proofErr w:type="spellStart"/>
            <w:r w:rsidRPr="00C27014">
              <w:rPr>
                <w:sz w:val="22"/>
              </w:rPr>
              <w:t>scrum</w:t>
            </w:r>
            <w:proofErr w:type="spellEnd"/>
            <w:r w:rsidRPr="00C27014">
              <w:rPr>
                <w:sz w:val="22"/>
              </w:rPr>
              <w:t xml:space="preserve"> según el estado de la tarea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No evidente</w:t>
            </w: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19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Generar reportes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administrador podrá generar reportes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20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Eliminar cuenta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administrador podrá eliminar cuantas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21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Suspender cuentas </w:t>
            </w:r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El administrador podrá suspender cuentas 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</w:tc>
        <w:tc>
          <w:tcPr>
            <w:tcW w:w="1330" w:type="dxa"/>
          </w:tcPr>
          <w:p w:rsidR="00BA1528" w:rsidRPr="00C27014" w:rsidRDefault="00FB1ED5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A1528" w:rsidRPr="00C27014" w:rsidTr="00BA1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22</w:t>
            </w:r>
          </w:p>
        </w:tc>
        <w:tc>
          <w:tcPr>
            <w:tcW w:w="2721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</w:rPr>
            </w:pPr>
            <w:r w:rsidRPr="00C27014">
              <w:rPr>
                <w:b/>
                <w:i/>
                <w:sz w:val="22"/>
              </w:rPr>
              <w:t xml:space="preserve">Hacer </w:t>
            </w:r>
            <w:proofErr w:type="spellStart"/>
            <w:r w:rsidRPr="00C27014">
              <w:rPr>
                <w:b/>
                <w:i/>
                <w:sz w:val="22"/>
              </w:rPr>
              <w:t>backup</w:t>
            </w:r>
            <w:proofErr w:type="spellEnd"/>
          </w:p>
        </w:tc>
        <w:tc>
          <w:tcPr>
            <w:tcW w:w="3694" w:type="dxa"/>
          </w:tcPr>
          <w:p w:rsidR="00BA1528" w:rsidRPr="00C27014" w:rsidRDefault="00BA1528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administrador realizará respaldos de información de los usuarios</w:t>
            </w:r>
          </w:p>
        </w:tc>
        <w:tc>
          <w:tcPr>
            <w:tcW w:w="1531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Evidente</w:t>
            </w:r>
          </w:p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0" w:type="dxa"/>
          </w:tcPr>
          <w:p w:rsidR="00BA1528" w:rsidRPr="00C27014" w:rsidRDefault="00BA1528" w:rsidP="00BA1528">
            <w:pPr>
              <w:pStyle w:val="Piedepginapar"/>
              <w:pBdr>
                <w:top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A1528" w:rsidRPr="00C27014" w:rsidRDefault="00BA1528" w:rsidP="00BA1528">
      <w:pPr>
        <w:pStyle w:val="Piedepginapar"/>
        <w:ind w:left="720"/>
        <w:rPr>
          <w:rStyle w:val="Referenciasutil"/>
          <w:sz w:val="22"/>
        </w:rPr>
      </w:pPr>
    </w:p>
    <w:p w:rsidR="00BA1528" w:rsidRPr="00C27014" w:rsidRDefault="00BA1528" w:rsidP="00BA1528">
      <w:pPr>
        <w:pStyle w:val="Piedepginapar"/>
        <w:ind w:left="720"/>
        <w:rPr>
          <w:rStyle w:val="Referenciasutil"/>
          <w:sz w:val="22"/>
        </w:rPr>
      </w:pPr>
      <w:r w:rsidRPr="00C27014">
        <w:rPr>
          <w:rStyle w:val="Referenciasutil"/>
          <w:sz w:val="22"/>
        </w:rPr>
        <w:t>ATRIBUTOS DEL SISTEMA</w:t>
      </w:r>
    </w:p>
    <w:p w:rsidR="00BA1528" w:rsidRPr="00C27014" w:rsidRDefault="00BA1528" w:rsidP="00BA1528">
      <w:pPr>
        <w:pStyle w:val="Piedepginapar"/>
        <w:rPr>
          <w:sz w:val="22"/>
        </w:rPr>
      </w:pPr>
    </w:p>
    <w:tbl>
      <w:tblPr>
        <w:tblStyle w:val="Tablanormal5"/>
        <w:tblW w:w="5000" w:type="pct"/>
        <w:tblLook w:val="04A0" w:firstRow="1" w:lastRow="0" w:firstColumn="1" w:lastColumn="0" w:noHBand="0" w:noVBand="1"/>
      </w:tblPr>
      <w:tblGrid>
        <w:gridCol w:w="1985"/>
        <w:gridCol w:w="7822"/>
      </w:tblGrid>
      <w:tr w:rsidR="00860465" w:rsidRPr="00C27014" w:rsidTr="0086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pct"/>
          </w:tcPr>
          <w:p w:rsidR="00860465" w:rsidRPr="00C27014" w:rsidRDefault="00B129A6" w:rsidP="00B129A6">
            <w:pPr>
              <w:pStyle w:val="Piedepginapar"/>
              <w:pBdr>
                <w:top w:val="none" w:sz="0" w:space="0" w:color="auto"/>
              </w:pBdr>
              <w:rPr>
                <w:sz w:val="22"/>
              </w:rPr>
            </w:pPr>
            <w:r w:rsidRPr="00C27014">
              <w:rPr>
                <w:sz w:val="22"/>
              </w:rPr>
              <w:t>ATRIBUTO</w:t>
            </w:r>
            <w:r w:rsidR="00860465" w:rsidRPr="00C27014">
              <w:rPr>
                <w:sz w:val="22"/>
              </w:rPr>
              <w:t xml:space="preserve"> </w:t>
            </w:r>
          </w:p>
        </w:tc>
        <w:tc>
          <w:tcPr>
            <w:tcW w:w="3988" w:type="pct"/>
          </w:tcPr>
          <w:p w:rsidR="00860465" w:rsidRPr="00C27014" w:rsidRDefault="00B129A6" w:rsidP="006046D1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C27014">
              <w:rPr>
                <w:i w:val="0"/>
                <w:sz w:val="22"/>
              </w:rPr>
              <w:t>DESCRIPCIÓN</w:t>
            </w:r>
          </w:p>
        </w:tc>
      </w:tr>
      <w:tr w:rsidR="00860465" w:rsidRPr="00C27014" w:rsidTr="0086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860465" w:rsidRPr="00C27014" w:rsidRDefault="00860465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 xml:space="preserve">Portabilidad </w:t>
            </w:r>
          </w:p>
        </w:tc>
        <w:tc>
          <w:tcPr>
            <w:tcW w:w="3988" w:type="pct"/>
          </w:tcPr>
          <w:p w:rsidR="00860465" w:rsidRPr="00C27014" w:rsidRDefault="00860465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Se puede acceder  al sistema desde cualquier lugar con una conexión a internet .</w:t>
            </w:r>
          </w:p>
        </w:tc>
      </w:tr>
      <w:tr w:rsidR="00860465" w:rsidRPr="00C27014" w:rsidTr="0086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860465" w:rsidRPr="00C27014" w:rsidRDefault="00860465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Seguridad</w:t>
            </w:r>
          </w:p>
        </w:tc>
        <w:tc>
          <w:tcPr>
            <w:tcW w:w="3988" w:type="pct"/>
          </w:tcPr>
          <w:p w:rsidR="00860465" w:rsidRPr="00C27014" w:rsidRDefault="00860465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Los datos de los usuarios podrán elegir que datos desean mostrar a otros </w:t>
            </w:r>
            <w:r w:rsidR="004555DC" w:rsidRPr="00C27014">
              <w:rPr>
                <w:sz w:val="22"/>
              </w:rPr>
              <w:t>usuarios,</w:t>
            </w:r>
            <w:r w:rsidRPr="00C27014">
              <w:rPr>
                <w:sz w:val="22"/>
              </w:rPr>
              <w:t xml:space="preserve"> así como la seguridad de todos los datos proporcionados por el usuario se encontraran protegidos. </w:t>
            </w:r>
          </w:p>
        </w:tc>
      </w:tr>
      <w:tr w:rsidR="00860465" w:rsidRPr="00C27014" w:rsidTr="0086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860465" w:rsidRPr="00C27014" w:rsidRDefault="00B129A6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 xml:space="preserve">Evolutivo </w:t>
            </w:r>
          </w:p>
        </w:tc>
        <w:tc>
          <w:tcPr>
            <w:tcW w:w="3988" w:type="pct"/>
          </w:tcPr>
          <w:p w:rsidR="00860465" w:rsidRPr="00C27014" w:rsidRDefault="00B129A6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En un futuro se podrán hacer mejoras al sistema y agregar funciones </w:t>
            </w:r>
          </w:p>
        </w:tc>
      </w:tr>
      <w:tr w:rsidR="00860465" w:rsidRPr="00C27014" w:rsidTr="0086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860465" w:rsidRPr="00C27014" w:rsidRDefault="00B129A6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 xml:space="preserve">Mantenimiento </w:t>
            </w:r>
          </w:p>
        </w:tc>
        <w:tc>
          <w:tcPr>
            <w:tcW w:w="3988" w:type="pct"/>
          </w:tcPr>
          <w:p w:rsidR="00B129A6" w:rsidRPr="00C27014" w:rsidRDefault="00B129A6" w:rsidP="00B129A6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sistema tendrá una estructura sencilla para la facilidad de mantenimiento y cambios para que los usuarios activos puedan interactuar con en el sistema sin dificultades</w:t>
            </w:r>
          </w:p>
        </w:tc>
      </w:tr>
      <w:tr w:rsidR="00B129A6" w:rsidRPr="00C27014" w:rsidTr="0086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B129A6" w:rsidRPr="00C27014" w:rsidRDefault="00B129A6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>Interfaz agradable</w:t>
            </w:r>
          </w:p>
        </w:tc>
        <w:tc>
          <w:tcPr>
            <w:tcW w:w="3988" w:type="pct"/>
          </w:tcPr>
          <w:p w:rsidR="00B129A6" w:rsidRPr="00C27014" w:rsidRDefault="00B129A6" w:rsidP="00B129A6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sistema tendrá una interfaz agradable a la vista, fácil de usar y desplegar</w:t>
            </w:r>
          </w:p>
        </w:tc>
      </w:tr>
      <w:tr w:rsidR="00B129A6" w:rsidRPr="00C27014" w:rsidTr="0086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:rsidR="00B129A6" w:rsidRPr="00C27014" w:rsidRDefault="00B129A6" w:rsidP="006046D1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</w:p>
        </w:tc>
        <w:tc>
          <w:tcPr>
            <w:tcW w:w="3988" w:type="pct"/>
          </w:tcPr>
          <w:p w:rsidR="00B129A6" w:rsidRPr="00C27014" w:rsidRDefault="00B129A6" w:rsidP="00B129A6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BA1528" w:rsidRPr="00C27014" w:rsidRDefault="00BA1528" w:rsidP="00BA1528">
      <w:pPr>
        <w:pStyle w:val="Piedepginapar"/>
        <w:ind w:left="720"/>
        <w:rPr>
          <w:sz w:val="22"/>
        </w:rPr>
      </w:pPr>
    </w:p>
    <w:p w:rsidR="00BA1528" w:rsidRDefault="00BA1528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Default="004555DC" w:rsidP="00BA1528">
      <w:pPr>
        <w:pStyle w:val="Piedepginapar"/>
        <w:ind w:left="720"/>
        <w:rPr>
          <w:sz w:val="22"/>
        </w:rPr>
      </w:pPr>
    </w:p>
    <w:p w:rsidR="004555DC" w:rsidRPr="00C27014" w:rsidRDefault="004555DC" w:rsidP="00BA1528">
      <w:pPr>
        <w:pStyle w:val="Piedepginapar"/>
        <w:ind w:left="720"/>
        <w:rPr>
          <w:sz w:val="22"/>
        </w:rPr>
      </w:pPr>
    </w:p>
    <w:p w:rsidR="00BA1528" w:rsidRPr="00C27014" w:rsidRDefault="00BA1528" w:rsidP="00BA1528">
      <w:pPr>
        <w:pStyle w:val="Piedepginapar"/>
        <w:rPr>
          <w:sz w:val="22"/>
        </w:rPr>
      </w:pPr>
    </w:p>
    <w:p w:rsidR="006C50B5" w:rsidRPr="00C27014" w:rsidRDefault="006C50B5" w:rsidP="00BA1528">
      <w:pPr>
        <w:pStyle w:val="Citadestacada"/>
        <w:rPr>
          <w:sz w:val="32"/>
        </w:rPr>
      </w:pPr>
      <w:r w:rsidRPr="00C27014">
        <w:rPr>
          <w:sz w:val="32"/>
        </w:rPr>
        <w:t>DEFINICION DE CLIENTES DE LA APLICACIÓN</w:t>
      </w:r>
    </w:p>
    <w:p w:rsidR="006C50B5" w:rsidRPr="00C27014" w:rsidRDefault="006C50B5" w:rsidP="006C50B5">
      <w:pPr>
        <w:pStyle w:val="Piedepginapar"/>
        <w:ind w:left="720"/>
        <w:rPr>
          <w:sz w:val="22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265"/>
        <w:gridCol w:w="3266"/>
        <w:gridCol w:w="3266"/>
      </w:tblGrid>
      <w:tr w:rsidR="00987BCE" w:rsidRPr="00C27014" w:rsidTr="0017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987BCE" w:rsidRPr="00C27014" w:rsidRDefault="00987BCE" w:rsidP="00987BCE">
            <w:pPr>
              <w:pStyle w:val="Piedepginapar"/>
              <w:pBdr>
                <w:top w:val="none" w:sz="0" w:space="0" w:color="auto"/>
              </w:pBdr>
              <w:jc w:val="left"/>
              <w:rPr>
                <w:i w:val="0"/>
                <w:sz w:val="22"/>
              </w:rPr>
            </w:pPr>
            <w:r w:rsidRPr="00C27014">
              <w:rPr>
                <w:i w:val="0"/>
                <w:sz w:val="22"/>
              </w:rPr>
              <w:t xml:space="preserve">Clientes </w:t>
            </w:r>
          </w:p>
        </w:tc>
        <w:tc>
          <w:tcPr>
            <w:tcW w:w="3266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27014">
              <w:rPr>
                <w:sz w:val="22"/>
              </w:rPr>
              <w:t>Descripcion</w:t>
            </w:r>
            <w:proofErr w:type="spellEnd"/>
            <w:r w:rsidRPr="00C27014">
              <w:rPr>
                <w:sz w:val="22"/>
              </w:rPr>
              <w:t xml:space="preserve"> </w:t>
            </w:r>
          </w:p>
        </w:tc>
        <w:tc>
          <w:tcPr>
            <w:tcW w:w="3266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27014">
              <w:rPr>
                <w:sz w:val="22"/>
              </w:rPr>
              <w:t>Modulos</w:t>
            </w:r>
            <w:proofErr w:type="spellEnd"/>
            <w:r w:rsidRPr="00C27014">
              <w:rPr>
                <w:sz w:val="22"/>
              </w:rPr>
              <w:t xml:space="preserve"> </w:t>
            </w:r>
          </w:p>
        </w:tc>
      </w:tr>
      <w:tr w:rsidR="00987BCE" w:rsidRPr="00C27014" w:rsidTr="001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t xml:space="preserve">Usuario </w:t>
            </w:r>
          </w:p>
        </w:tc>
        <w:tc>
          <w:tcPr>
            <w:tcW w:w="3266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usuario podrá: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Aplicar a proyectos </w:t>
            </w:r>
            <w:r w:rsidR="00EB1F43" w:rsidRPr="00C27014">
              <w:rPr>
                <w:sz w:val="22"/>
              </w:rPr>
              <w:t>o tareas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Realizar publicaciones</w:t>
            </w:r>
          </w:p>
          <w:p w:rsidR="00853353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Realizar comentarios</w:t>
            </w:r>
          </w:p>
          <w:p w:rsidR="00D16DC1" w:rsidRPr="00C27014" w:rsidRDefault="00853353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Realizar denuncias de publicaciones, comentarios y proyectos. </w:t>
            </w:r>
            <w:r w:rsidR="00D16DC1" w:rsidRPr="00C27014">
              <w:rPr>
                <w:sz w:val="22"/>
              </w:rPr>
              <w:t xml:space="preserve"> 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Puede agregar a </w:t>
            </w:r>
            <w:r w:rsidR="00EF7655" w:rsidRPr="00C27014">
              <w:rPr>
                <w:sz w:val="22"/>
              </w:rPr>
              <w:t>otros usuarios</w:t>
            </w:r>
            <w:r w:rsidRPr="00C27014">
              <w:rPr>
                <w:sz w:val="22"/>
              </w:rPr>
              <w:t xml:space="preserve"> en listas de contactos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Suscribirse a las categorías diferentes de acuerdo a sus habilidades y </w:t>
            </w:r>
            <w:r w:rsidR="00EF7655" w:rsidRPr="00C27014">
              <w:rPr>
                <w:sz w:val="22"/>
              </w:rPr>
              <w:t>así</w:t>
            </w:r>
            <w:r w:rsidRPr="00C27014">
              <w:rPr>
                <w:sz w:val="22"/>
              </w:rPr>
              <w:t xml:space="preserve"> mismo a temas específicos de acuerdo a sus conocimientos 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Enviar mensajes directos a usuarios que se encuentran en su lista de contactos  </w:t>
            </w:r>
          </w:p>
          <w:p w:rsidR="00D16DC1" w:rsidRPr="00C27014" w:rsidRDefault="00D16DC1" w:rsidP="00004119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Crear asociaciones invitando a otros usuarios a unirse. </w:t>
            </w:r>
            <w:r w:rsidR="00EF7655" w:rsidRPr="00C27014">
              <w:rPr>
                <w:sz w:val="22"/>
              </w:rPr>
              <w:t>Así</w:t>
            </w:r>
            <w:r w:rsidRPr="00C27014">
              <w:rPr>
                <w:sz w:val="22"/>
              </w:rPr>
              <w:t xml:space="preserve"> como agregar a un usuario como </w:t>
            </w:r>
            <w:proofErr w:type="spellStart"/>
            <w:r w:rsidRPr="00C27014">
              <w:rPr>
                <w:sz w:val="22"/>
              </w:rPr>
              <w:t>co</w:t>
            </w:r>
            <w:proofErr w:type="spellEnd"/>
            <w:r w:rsidRPr="00C27014">
              <w:rPr>
                <w:sz w:val="22"/>
              </w:rPr>
              <w:t xml:space="preserve">-administrador </w:t>
            </w:r>
          </w:p>
          <w:p w:rsidR="00D16DC1" w:rsidRPr="00C27014" w:rsidRDefault="00D16DC1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Ponderar Karma </w:t>
            </w:r>
          </w:p>
          <w:p w:rsidR="00D16DC1" w:rsidRPr="00C27014" w:rsidRDefault="00004119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Añadir conocimientos a otros usuarios </w:t>
            </w:r>
          </w:p>
          <w:p w:rsidR="00EB1F43" w:rsidRPr="00C27014" w:rsidRDefault="00004119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>El usuario podrá crear un proyecto</w:t>
            </w:r>
            <w:r w:rsidR="00EB1F43" w:rsidRPr="00C27014">
              <w:rPr>
                <w:sz w:val="22"/>
              </w:rPr>
              <w:t xml:space="preserve">s o tareas en los </w:t>
            </w:r>
            <w:r w:rsidR="00EF7655" w:rsidRPr="00C27014">
              <w:rPr>
                <w:sz w:val="22"/>
              </w:rPr>
              <w:t>cuales podrá</w:t>
            </w:r>
            <w:r w:rsidRPr="00C27014">
              <w:rPr>
                <w:sz w:val="22"/>
              </w:rPr>
              <w:t xml:space="preserve"> visualizar el listado de los participantes</w:t>
            </w:r>
          </w:p>
          <w:p w:rsidR="00004119" w:rsidRPr="00C27014" w:rsidRDefault="00EB1F43" w:rsidP="00987BCE">
            <w:pPr>
              <w:pStyle w:val="Piedepginapar"/>
              <w:numPr>
                <w:ilvl w:val="0"/>
                <w:numId w:val="25"/>
              </w:numPr>
              <w:pBdr>
                <w:top w:val="none" w:sz="0" w:space="0" w:color="auto"/>
              </w:pBdr>
              <w:ind w:left="4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Podrá visualizar los proyectos y tareas en un tablero </w:t>
            </w:r>
            <w:proofErr w:type="spellStart"/>
            <w:r w:rsidRPr="00C27014">
              <w:rPr>
                <w:sz w:val="22"/>
              </w:rPr>
              <w:t>scrum</w:t>
            </w:r>
            <w:proofErr w:type="spellEnd"/>
            <w:r w:rsidRPr="00C27014">
              <w:rPr>
                <w:sz w:val="22"/>
              </w:rPr>
              <w:t xml:space="preserve"> de acuerdo a la condición del mismo </w:t>
            </w:r>
            <w:r w:rsidR="00004119" w:rsidRPr="00C27014">
              <w:rPr>
                <w:sz w:val="22"/>
              </w:rPr>
              <w:t xml:space="preserve"> </w:t>
            </w:r>
          </w:p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266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87BCE" w:rsidRPr="00C27014" w:rsidTr="0017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rPr>
                <w:b/>
                <w:i w:val="0"/>
                <w:sz w:val="22"/>
              </w:rPr>
            </w:pPr>
            <w:r w:rsidRPr="00C27014">
              <w:rPr>
                <w:b/>
                <w:i w:val="0"/>
                <w:sz w:val="22"/>
              </w:rPr>
              <w:lastRenderedPageBreak/>
              <w:t xml:space="preserve">Administrador </w:t>
            </w:r>
          </w:p>
        </w:tc>
        <w:tc>
          <w:tcPr>
            <w:tcW w:w="3266" w:type="dxa"/>
          </w:tcPr>
          <w:p w:rsidR="00987BCE" w:rsidRPr="00C27014" w:rsidRDefault="00853353" w:rsidP="006C50B5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Realizará reportes generales, </w:t>
            </w:r>
            <w:proofErr w:type="spellStart"/>
            <w:r w:rsidRPr="00C27014">
              <w:rPr>
                <w:sz w:val="22"/>
              </w:rPr>
              <w:t>Backup</w:t>
            </w:r>
            <w:proofErr w:type="spellEnd"/>
            <w:r w:rsidRPr="00C27014">
              <w:rPr>
                <w:sz w:val="22"/>
              </w:rPr>
              <w:t xml:space="preserve">. Tendrá acceso a visualizar comentarios, </w:t>
            </w:r>
            <w:r w:rsidR="00EF7655" w:rsidRPr="00C27014">
              <w:rPr>
                <w:sz w:val="22"/>
              </w:rPr>
              <w:t>estados,</w:t>
            </w:r>
            <w:r w:rsidRPr="00C27014">
              <w:rPr>
                <w:sz w:val="22"/>
              </w:rPr>
              <w:t xml:space="preserve"> proyectos y tareas </w:t>
            </w:r>
            <w:r w:rsidR="00EF7655" w:rsidRPr="00C27014">
              <w:rPr>
                <w:sz w:val="22"/>
              </w:rPr>
              <w:t>denunciadas</w:t>
            </w:r>
            <w:r w:rsidRPr="00C27014">
              <w:rPr>
                <w:sz w:val="22"/>
              </w:rPr>
              <w:t xml:space="preserve"> </w:t>
            </w:r>
          </w:p>
          <w:p w:rsidR="00853353" w:rsidRPr="00C27014" w:rsidRDefault="00853353" w:rsidP="006C50B5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27014">
              <w:rPr>
                <w:sz w:val="22"/>
              </w:rPr>
              <w:t xml:space="preserve">Podrá suspender o eliminar cuentas </w:t>
            </w:r>
          </w:p>
          <w:p w:rsidR="00853353" w:rsidRPr="00C27014" w:rsidRDefault="00853353" w:rsidP="006C50B5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266" w:type="dxa"/>
          </w:tcPr>
          <w:p w:rsidR="00987BCE" w:rsidRPr="00C27014" w:rsidRDefault="00987BCE" w:rsidP="006C50B5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87BCE" w:rsidRPr="00C27014" w:rsidRDefault="00987BCE" w:rsidP="006C50B5">
      <w:pPr>
        <w:pStyle w:val="Piedepginapar"/>
        <w:ind w:left="720"/>
        <w:rPr>
          <w:sz w:val="22"/>
        </w:rPr>
      </w:pPr>
    </w:p>
    <w:p w:rsidR="006C50B5" w:rsidRPr="00C27014" w:rsidRDefault="006C50B5" w:rsidP="00A25F45">
      <w:pPr>
        <w:pStyle w:val="Piedepginapar"/>
        <w:rPr>
          <w:sz w:val="22"/>
        </w:rPr>
      </w:pPr>
    </w:p>
    <w:p w:rsidR="006C50B5" w:rsidRDefault="006C50B5" w:rsidP="00A25F45">
      <w:pPr>
        <w:pStyle w:val="Piedepginapar"/>
        <w:rPr>
          <w:sz w:val="22"/>
        </w:rPr>
      </w:pPr>
    </w:p>
    <w:p w:rsidR="006046D1" w:rsidRDefault="006046D1" w:rsidP="00A25F45">
      <w:pPr>
        <w:pStyle w:val="Piedepginapar"/>
        <w:rPr>
          <w:sz w:val="22"/>
        </w:rPr>
      </w:pPr>
    </w:p>
    <w:p w:rsidR="006046D1" w:rsidRDefault="006046D1" w:rsidP="00A25F45">
      <w:pPr>
        <w:pStyle w:val="Piedepginapar"/>
        <w:rPr>
          <w:sz w:val="22"/>
        </w:rPr>
      </w:pPr>
    </w:p>
    <w:p w:rsidR="001C515C" w:rsidRDefault="001C515C" w:rsidP="00A25F45">
      <w:pPr>
        <w:pStyle w:val="Piedepginapar"/>
        <w:rPr>
          <w:sz w:val="22"/>
        </w:rPr>
      </w:pPr>
    </w:p>
    <w:p w:rsidR="001C515C" w:rsidRDefault="001C515C" w:rsidP="00A25F45">
      <w:pPr>
        <w:pStyle w:val="Piedepginapar"/>
        <w:rPr>
          <w:sz w:val="22"/>
        </w:rPr>
      </w:pPr>
    </w:p>
    <w:p w:rsidR="001C515C" w:rsidRDefault="001C515C" w:rsidP="00A25F45">
      <w:pPr>
        <w:pStyle w:val="Piedepginapar"/>
        <w:rPr>
          <w:sz w:val="22"/>
        </w:rPr>
      </w:pPr>
    </w:p>
    <w:p w:rsidR="006046D1" w:rsidRDefault="006046D1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A25F45">
      <w:pPr>
        <w:pStyle w:val="Piedepginapar"/>
        <w:rPr>
          <w:sz w:val="22"/>
        </w:rPr>
      </w:pPr>
    </w:p>
    <w:p w:rsidR="004555DC" w:rsidRDefault="004555DC" w:rsidP="004555DC">
      <w:pPr>
        <w:pStyle w:val="Citadestacada"/>
        <w:ind w:left="0"/>
        <w:jc w:val="left"/>
        <w:rPr>
          <w:rFonts w:asciiTheme="minorHAnsi" w:eastAsiaTheme="minorEastAsia" w:hAnsiTheme="minorHAnsi" w:cstheme="minorBidi"/>
          <w:caps w:val="0"/>
          <w:color w:val="3B3059" w:themeColor="text2"/>
          <w:sz w:val="22"/>
          <w:szCs w:val="21"/>
        </w:rPr>
      </w:pPr>
    </w:p>
    <w:p w:rsidR="00803894" w:rsidRPr="00C27014" w:rsidRDefault="00803894" w:rsidP="004555DC">
      <w:pPr>
        <w:pStyle w:val="Citadestacada"/>
        <w:ind w:left="0"/>
        <w:rPr>
          <w:rStyle w:val="nfasissutil"/>
          <w:i w:val="0"/>
          <w:iCs w:val="0"/>
          <w:color w:val="850C4B" w:themeColor="accent1" w:themeShade="BF"/>
          <w:sz w:val="36"/>
        </w:rPr>
      </w:pPr>
      <w:r w:rsidRPr="00C27014">
        <w:rPr>
          <w:rStyle w:val="nfasissutil"/>
          <w:i w:val="0"/>
          <w:iCs w:val="0"/>
          <w:color w:val="850C4B" w:themeColor="accent1" w:themeShade="BF"/>
          <w:sz w:val="36"/>
        </w:rPr>
        <w:lastRenderedPageBreak/>
        <w:t>CASOS DE USO</w:t>
      </w:r>
    </w:p>
    <w:p w:rsidR="00F26C8F" w:rsidRDefault="00F26C8F" w:rsidP="001C515C">
      <w:pPr>
        <w:pStyle w:val="Piedepginapar"/>
        <w:jc w:val="center"/>
        <w:rPr>
          <w:sz w:val="22"/>
        </w:rPr>
      </w:pPr>
    </w:p>
    <w:p w:rsidR="001C515C" w:rsidRDefault="001C515C" w:rsidP="001C515C">
      <w:pPr>
        <w:pStyle w:val="Piedepginapar"/>
        <w:jc w:val="center"/>
        <w:rPr>
          <w:sz w:val="22"/>
        </w:rPr>
      </w:pPr>
    </w:p>
    <w:p w:rsidR="00064A30" w:rsidRDefault="00064A30" w:rsidP="001C515C">
      <w:pPr>
        <w:pStyle w:val="Piedepginapar"/>
        <w:jc w:val="center"/>
        <w:rPr>
          <w:sz w:val="22"/>
        </w:rPr>
      </w:pPr>
    </w:p>
    <w:p w:rsidR="00064A30" w:rsidRDefault="00064A30" w:rsidP="001C515C">
      <w:pPr>
        <w:pStyle w:val="Piedepginapar"/>
        <w:jc w:val="center"/>
        <w:rPr>
          <w:sz w:val="22"/>
        </w:rPr>
      </w:pPr>
    </w:p>
    <w:p w:rsidR="00064A30" w:rsidRDefault="00064A30" w:rsidP="001C515C">
      <w:pPr>
        <w:pStyle w:val="Piedepginapar"/>
        <w:jc w:val="center"/>
        <w:rPr>
          <w:sz w:val="22"/>
        </w:rPr>
      </w:pPr>
      <w:r w:rsidRPr="00064A30">
        <w:rPr>
          <w:noProof/>
          <w:sz w:val="22"/>
        </w:rPr>
        <w:drawing>
          <wp:inline distT="0" distB="0" distL="0" distR="0">
            <wp:extent cx="5632450" cy="5888990"/>
            <wp:effectExtent l="0" t="0" r="6350" b="0"/>
            <wp:docPr id="13" name="Imagen 13" descr="C:\Users\Lucy\Desktop\Nueva carpeta\Diagramas\Casos de Uso\Casos_de_Uso_RedSo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y\Desktop\Nueva carpeta\Diagramas\Casos de Uso\Casos_de_Uso_RedSoc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30" w:rsidRDefault="00064A30" w:rsidP="001C515C">
      <w:pPr>
        <w:pStyle w:val="Piedepginapar"/>
        <w:jc w:val="center"/>
        <w:rPr>
          <w:sz w:val="22"/>
        </w:rPr>
      </w:pPr>
    </w:p>
    <w:p w:rsidR="00064A30" w:rsidRDefault="00064A30" w:rsidP="001C515C">
      <w:pPr>
        <w:pStyle w:val="Piedepginapar"/>
        <w:jc w:val="center"/>
        <w:rPr>
          <w:sz w:val="22"/>
        </w:rPr>
      </w:pPr>
    </w:p>
    <w:p w:rsidR="00064A30" w:rsidRDefault="00064A30" w:rsidP="001C515C">
      <w:pPr>
        <w:pStyle w:val="Piedepginapar"/>
        <w:jc w:val="center"/>
        <w:rPr>
          <w:sz w:val="22"/>
        </w:rPr>
      </w:pPr>
    </w:p>
    <w:p w:rsidR="001C515C" w:rsidRDefault="001C515C" w:rsidP="001C515C">
      <w:pPr>
        <w:pStyle w:val="Piedepginapar"/>
        <w:jc w:val="center"/>
        <w:rPr>
          <w:sz w:val="22"/>
        </w:rPr>
      </w:pPr>
    </w:p>
    <w:p w:rsidR="00EA73E8" w:rsidRDefault="00EA73E8" w:rsidP="001C515C">
      <w:pPr>
        <w:pStyle w:val="Piedepginapar"/>
        <w:jc w:val="center"/>
        <w:rPr>
          <w:sz w:val="22"/>
        </w:rPr>
      </w:pPr>
      <w:r w:rsidRPr="00EA73E8">
        <w:rPr>
          <w:noProof/>
          <w:sz w:val="22"/>
        </w:rPr>
        <w:drawing>
          <wp:inline distT="0" distB="0" distL="0" distR="0" wp14:anchorId="63D6339E" wp14:editId="2B871C53">
            <wp:extent cx="4186750" cy="2486025"/>
            <wp:effectExtent l="0" t="0" r="4445" b="0"/>
            <wp:docPr id="15" name="Imagen 15" descr="C:\Users\Lucy\Desktop\Nueva carpeta\Diagramas\Casos de Uso\Casos_de_Uso_RedSoci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y\Desktop\Nueva carpeta\Diagramas\Casos de Uso\Casos_de_Uso_RedSocial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92" cy="25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E8" w:rsidRDefault="00EA73E8" w:rsidP="001C515C">
      <w:pPr>
        <w:pStyle w:val="Piedepginapar"/>
        <w:jc w:val="center"/>
        <w:rPr>
          <w:sz w:val="22"/>
        </w:rPr>
      </w:pPr>
      <w:r w:rsidRPr="00EA73E8">
        <w:rPr>
          <w:noProof/>
          <w:sz w:val="22"/>
        </w:rPr>
        <w:drawing>
          <wp:inline distT="0" distB="0" distL="0" distR="0" wp14:anchorId="0E494FA8" wp14:editId="2D819B3A">
            <wp:extent cx="4339263" cy="1978270"/>
            <wp:effectExtent l="0" t="0" r="4445" b="3175"/>
            <wp:docPr id="16" name="Imagen 16" descr="C:\Users\Lucy\Desktop\Nueva carpeta\Diagramas\Casos de Uso\Casos_de_Uso_RedSocia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y\Desktop\Nueva carpeta\Diagramas\Casos de Uso\Casos_de_Uso_RedSocial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11" cy="198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E8" w:rsidRDefault="00EA73E8" w:rsidP="001C515C">
      <w:pPr>
        <w:pStyle w:val="Piedepginapar"/>
        <w:jc w:val="center"/>
        <w:rPr>
          <w:sz w:val="22"/>
        </w:rPr>
      </w:pPr>
      <w:r w:rsidRPr="00EA73E8">
        <w:rPr>
          <w:noProof/>
          <w:sz w:val="22"/>
        </w:rPr>
        <w:drawing>
          <wp:inline distT="0" distB="0" distL="0" distR="0" wp14:anchorId="71D3D66E" wp14:editId="66D61DFD">
            <wp:extent cx="4325816" cy="2446220"/>
            <wp:effectExtent l="0" t="0" r="0" b="0"/>
            <wp:docPr id="17" name="Imagen 17" descr="C:\Users\Lucy\Desktop\Nueva carpeta\Diagramas\Casos de Uso\Casos_de_Uso_RedSocia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y\Desktop\Nueva carpeta\Diagramas\Casos de Uso\Casos_de_Uso_RedSocial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92" cy="24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E8" w:rsidRDefault="00EA73E8" w:rsidP="001C515C">
      <w:pPr>
        <w:pStyle w:val="Piedepginapar"/>
        <w:jc w:val="center"/>
        <w:rPr>
          <w:sz w:val="22"/>
        </w:rPr>
      </w:pPr>
    </w:p>
    <w:p w:rsidR="00EA73E8" w:rsidRDefault="00EA73E8" w:rsidP="001C515C">
      <w:pPr>
        <w:pStyle w:val="Piedepginapar"/>
        <w:jc w:val="center"/>
        <w:rPr>
          <w:sz w:val="22"/>
        </w:rPr>
      </w:pPr>
    </w:p>
    <w:p w:rsidR="00EA73E8" w:rsidRDefault="00EA73E8" w:rsidP="001C515C">
      <w:pPr>
        <w:pStyle w:val="Piedepginapar"/>
        <w:jc w:val="center"/>
        <w:rPr>
          <w:sz w:val="22"/>
        </w:rPr>
      </w:pPr>
    </w:p>
    <w:p w:rsidR="00EA73E8" w:rsidRDefault="00EA73E8" w:rsidP="001C515C">
      <w:pPr>
        <w:pStyle w:val="Piedepginapar"/>
        <w:jc w:val="center"/>
        <w:rPr>
          <w:sz w:val="22"/>
        </w:rPr>
      </w:pPr>
      <w:r w:rsidRPr="00EA73E8">
        <w:rPr>
          <w:noProof/>
          <w:sz w:val="22"/>
        </w:rPr>
        <w:lastRenderedPageBreak/>
        <w:drawing>
          <wp:inline distT="0" distB="0" distL="0" distR="0">
            <wp:extent cx="4543425" cy="2545169"/>
            <wp:effectExtent l="0" t="0" r="0" b="7620"/>
            <wp:docPr id="20" name="Imagen 20" descr="C:\Users\Lucy\Desktop\Nueva carpeta\Diagramas\Casos de Uso\Casos_de_Uso_RedSocia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y\Desktop\Nueva carpeta\Diagramas\Casos de Uso\Casos_de_Uso_RedSocial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34" cy="25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5C" w:rsidRDefault="00EA73E8" w:rsidP="001C515C">
      <w:pPr>
        <w:pStyle w:val="Piedepginapar"/>
        <w:jc w:val="center"/>
        <w:rPr>
          <w:sz w:val="22"/>
        </w:rPr>
      </w:pPr>
      <w:r w:rsidRPr="00EA73E8">
        <w:rPr>
          <w:noProof/>
          <w:sz w:val="22"/>
        </w:rPr>
        <w:drawing>
          <wp:inline distT="0" distB="0" distL="0" distR="0" wp14:anchorId="7C9282BD" wp14:editId="1BAE7BC8">
            <wp:extent cx="4626556" cy="2479431"/>
            <wp:effectExtent l="0" t="0" r="3175" b="0"/>
            <wp:docPr id="19" name="Imagen 19" descr="C:\Users\Lucy\Desktop\Nueva carpeta\Diagramas\Casos de Uso\Casos_de_Uso_RedSocial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y\Desktop\Nueva carpeta\Diagramas\Casos de Uso\Casos_de_Uso_RedSocial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76" cy="24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3E8">
        <w:rPr>
          <w:noProof/>
          <w:sz w:val="22"/>
        </w:rPr>
        <w:drawing>
          <wp:inline distT="0" distB="0" distL="0" distR="0">
            <wp:extent cx="4543425" cy="2533620"/>
            <wp:effectExtent l="0" t="0" r="0" b="635"/>
            <wp:docPr id="14" name="Imagen 14" descr="C:\Users\Lucy\Desktop\Nueva carpeta\Diagramas\Casos de Uso\Casos_de_Uso_RedSocial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y\Desktop\Nueva carpeta\Diagramas\Casos de Uso\Casos_de_Uso_RedSocial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34" cy="25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5C" w:rsidRDefault="001C515C" w:rsidP="001C515C">
      <w:pPr>
        <w:pStyle w:val="Piedepginapar"/>
        <w:jc w:val="center"/>
        <w:rPr>
          <w:sz w:val="22"/>
        </w:rPr>
      </w:pPr>
    </w:p>
    <w:p w:rsidR="001C515C" w:rsidRDefault="001C515C" w:rsidP="006C50B5">
      <w:pPr>
        <w:pStyle w:val="Piedepginapar"/>
        <w:rPr>
          <w:sz w:val="22"/>
        </w:rPr>
      </w:pPr>
    </w:p>
    <w:p w:rsidR="001C515C" w:rsidRDefault="001C515C" w:rsidP="006C50B5">
      <w:pPr>
        <w:pStyle w:val="Piedepginapar"/>
        <w:rPr>
          <w:sz w:val="22"/>
        </w:rPr>
      </w:pPr>
    </w:p>
    <w:p w:rsidR="006C50B5" w:rsidRDefault="006C50B5" w:rsidP="006C50B5">
      <w:pPr>
        <w:pStyle w:val="Piedepginapar"/>
        <w:rPr>
          <w:sz w:val="22"/>
        </w:rPr>
      </w:pPr>
      <w:r w:rsidRPr="00C27014">
        <w:rPr>
          <w:sz w:val="22"/>
        </w:rPr>
        <w:lastRenderedPageBreak/>
        <w:t>ALTO NIVEL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26C8F" w:rsidRPr="00E821F2" w:rsidTr="00F2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CDU-01  Crear Cuenta</w:t>
            </w:r>
          </w:p>
        </w:tc>
      </w:tr>
      <w:tr w:rsidR="00F26C8F" w:rsidRPr="00E821F2" w:rsidTr="00F2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F26C8F" w:rsidRPr="00E821F2" w:rsidTr="00F2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F26C8F" w:rsidRPr="00E821F2" w:rsidTr="00F2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26C8F" w:rsidRPr="00E821F2" w:rsidRDefault="00F26C8F" w:rsidP="006C50B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El usuario ingresa a la página de inicio y crea una cuenta nueva donde coloca sus datos personales y conocimientos que tiene.</w:t>
            </w:r>
          </w:p>
        </w:tc>
      </w:tr>
    </w:tbl>
    <w:p w:rsidR="00F26C8F" w:rsidRPr="00E821F2" w:rsidRDefault="00F26C8F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B05245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B05245" w:rsidRPr="00E821F2" w:rsidRDefault="00B05245" w:rsidP="00B0524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CDU-02  Logiar</w:t>
            </w:r>
          </w:p>
        </w:tc>
      </w:tr>
      <w:tr w:rsidR="00B05245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B05245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B05245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B05245" w:rsidRPr="00E821F2" w:rsidRDefault="00B05245" w:rsidP="00B0524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 xml:space="preserve">El usuario ingresa al sistema para interactuar en él. </w:t>
            </w:r>
          </w:p>
        </w:tc>
      </w:tr>
    </w:tbl>
    <w:p w:rsidR="00B05245" w:rsidRPr="00E821F2" w:rsidRDefault="00B05245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26C8F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26C8F" w:rsidRPr="00E821F2" w:rsidRDefault="00B05245" w:rsidP="00B0524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CDU-03</w:t>
            </w:r>
            <w:r w:rsidR="00F26C8F" w:rsidRPr="00E821F2">
              <w:t xml:space="preserve">  </w:t>
            </w:r>
            <w:r w:rsidRPr="00E821F2">
              <w:t>Publicar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26C8F" w:rsidRPr="00E821F2" w:rsidRDefault="00F26C8F" w:rsidP="00B0524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F26C8F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26C8F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 xml:space="preserve">Primario, Esencial 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26C8F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El usuario puede crear publicaciones de estados, proyectos o comentarios</w:t>
            </w:r>
          </w:p>
        </w:tc>
      </w:tr>
    </w:tbl>
    <w:p w:rsidR="00F26C8F" w:rsidRPr="00E821F2" w:rsidRDefault="00F26C8F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26C8F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26C8F" w:rsidRPr="00E821F2" w:rsidRDefault="00B05245" w:rsidP="00B0524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CDU-04</w:t>
            </w:r>
            <w:r w:rsidR="00F26C8F" w:rsidRPr="00E821F2">
              <w:t xml:space="preserve">  </w:t>
            </w:r>
            <w:r w:rsidRPr="00E821F2">
              <w:t>Aplicar a proyecto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F26C8F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26C8F" w:rsidRPr="00E821F2" w:rsidRDefault="00F26C8F" w:rsidP="00B05245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 xml:space="preserve">El usuario </w:t>
            </w:r>
            <w:r w:rsidR="00B05245" w:rsidRPr="00E821F2">
              <w:t>aplica a trabajar en un proyecto o tarea individual</w:t>
            </w:r>
          </w:p>
        </w:tc>
      </w:tr>
    </w:tbl>
    <w:p w:rsidR="00F26C8F" w:rsidRPr="00E821F2" w:rsidRDefault="00F26C8F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153D0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153D0" w:rsidRPr="00E821F2" w:rsidRDefault="00F153D0" w:rsidP="00F153D0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CDU-05  Reportar</w:t>
            </w:r>
          </w:p>
        </w:tc>
      </w:tr>
      <w:tr w:rsidR="00F153D0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F153D0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F153D0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153D0" w:rsidRPr="00E821F2" w:rsidRDefault="00F153D0" w:rsidP="00F153D0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 xml:space="preserve">El usuario puede reportar anomalías en publicaciones, comentarios o proyectos </w:t>
            </w:r>
          </w:p>
        </w:tc>
      </w:tr>
    </w:tbl>
    <w:p w:rsidR="00F153D0" w:rsidRPr="00E821F2" w:rsidRDefault="00F153D0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26C8F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26C8F" w:rsidRPr="00E821F2" w:rsidRDefault="00B05245" w:rsidP="00B05245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CDU-06</w:t>
            </w:r>
            <w:r w:rsidR="00F26C8F" w:rsidRPr="00E821F2">
              <w:t xml:space="preserve">  Crear 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Usuario</w:t>
            </w:r>
          </w:p>
        </w:tc>
      </w:tr>
      <w:tr w:rsidR="00F26C8F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F26C8F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26C8F" w:rsidRPr="00E821F2" w:rsidRDefault="00F26C8F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26C8F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El usuario puede crear tareas y proyectos</w:t>
            </w:r>
            <w:r w:rsidR="00F153D0" w:rsidRPr="00E821F2">
              <w:t xml:space="preserve"> </w:t>
            </w:r>
          </w:p>
        </w:tc>
      </w:tr>
    </w:tbl>
    <w:p w:rsidR="00F26C8F" w:rsidRPr="00E821F2" w:rsidRDefault="00F26C8F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B05245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B05245" w:rsidRPr="00E821F2" w:rsidRDefault="00F153D0" w:rsidP="007F1EFC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CDU-07</w:t>
            </w:r>
            <w:r w:rsidR="00B05245" w:rsidRPr="00E821F2">
              <w:t xml:space="preserve">  </w:t>
            </w:r>
            <w:r w:rsidR="007F1EFC" w:rsidRPr="00E821F2">
              <w:t>Administrar</w:t>
            </w:r>
          </w:p>
        </w:tc>
      </w:tr>
      <w:tr w:rsidR="00B05245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B05245" w:rsidRPr="00E821F2" w:rsidRDefault="007F1EFC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21F2">
              <w:t>Admo</w:t>
            </w:r>
            <w:proofErr w:type="spellEnd"/>
          </w:p>
        </w:tc>
      </w:tr>
      <w:tr w:rsidR="00B05245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B05245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05245" w:rsidRPr="00E821F2" w:rsidRDefault="00B05245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B05245" w:rsidRPr="00E821F2" w:rsidRDefault="007F1EFC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 xml:space="preserve">El administrador puede generar reportes, eliminar o suspender cuentas, visualizar reportes </w:t>
            </w:r>
          </w:p>
        </w:tc>
      </w:tr>
    </w:tbl>
    <w:p w:rsidR="00F26C8F" w:rsidRPr="00E821F2" w:rsidRDefault="00F26C8F" w:rsidP="006C50B5">
      <w:pPr>
        <w:pStyle w:val="Piedepginapar"/>
        <w:ind w:left="720"/>
      </w:pPr>
    </w:p>
    <w:p w:rsidR="001C515C" w:rsidRPr="00E821F2" w:rsidRDefault="001C515C" w:rsidP="006C50B5">
      <w:pPr>
        <w:pStyle w:val="Piedepginapar"/>
        <w:ind w:left="720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7670"/>
      </w:tblGrid>
      <w:tr w:rsidR="00F153D0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Caso de uso </w:t>
            </w:r>
          </w:p>
        </w:tc>
        <w:tc>
          <w:tcPr>
            <w:tcW w:w="7670" w:type="dxa"/>
          </w:tcPr>
          <w:p w:rsidR="00F153D0" w:rsidRPr="00E821F2" w:rsidRDefault="00F153D0" w:rsidP="00F153D0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CDU-08  calificar</w:t>
            </w:r>
          </w:p>
        </w:tc>
      </w:tr>
      <w:tr w:rsidR="00F153D0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actores</w:t>
            </w:r>
          </w:p>
        </w:tc>
        <w:tc>
          <w:tcPr>
            <w:tcW w:w="7670" w:type="dxa"/>
          </w:tcPr>
          <w:p w:rsidR="00F153D0" w:rsidRPr="00E821F2" w:rsidRDefault="006046D1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>U</w:t>
            </w:r>
            <w:r w:rsidR="00F153D0" w:rsidRPr="00E821F2">
              <w:t>suario</w:t>
            </w:r>
          </w:p>
        </w:tc>
      </w:tr>
      <w:tr w:rsidR="00F153D0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>tipo</w:t>
            </w:r>
          </w:p>
        </w:tc>
        <w:tc>
          <w:tcPr>
            <w:tcW w:w="7670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1F2">
              <w:t>Primario, Esencial</w:t>
            </w:r>
          </w:p>
        </w:tc>
      </w:tr>
      <w:tr w:rsidR="00F153D0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</w:pPr>
            <w:r w:rsidRPr="00E821F2">
              <w:t xml:space="preserve">descripcion </w:t>
            </w:r>
          </w:p>
        </w:tc>
        <w:tc>
          <w:tcPr>
            <w:tcW w:w="7670" w:type="dxa"/>
          </w:tcPr>
          <w:p w:rsidR="00F153D0" w:rsidRPr="00E821F2" w:rsidRDefault="00F153D0" w:rsidP="006046D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1F2">
              <w:t xml:space="preserve">El usuario puede ponderar el conocimiento de un usuario </w:t>
            </w:r>
          </w:p>
        </w:tc>
      </w:tr>
    </w:tbl>
    <w:p w:rsidR="00D91763" w:rsidRPr="00C27014" w:rsidRDefault="00D91763" w:rsidP="006C50B5">
      <w:pPr>
        <w:pStyle w:val="Piedepginapar"/>
        <w:ind w:left="720"/>
        <w:rPr>
          <w:sz w:val="22"/>
        </w:rPr>
      </w:pPr>
    </w:p>
    <w:p w:rsidR="006C50B5" w:rsidRPr="00C27014" w:rsidRDefault="006C50B5" w:rsidP="006C50B5">
      <w:pPr>
        <w:pStyle w:val="Piedepginapar"/>
        <w:rPr>
          <w:sz w:val="22"/>
        </w:rPr>
      </w:pPr>
      <w:r w:rsidRPr="00C27014">
        <w:rPr>
          <w:sz w:val="22"/>
        </w:rPr>
        <w:lastRenderedPageBreak/>
        <w:t>EXPANDIDOS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6046D1" w:rsidRPr="00E821F2" w:rsidTr="0060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6046D1" w:rsidRPr="00E821F2" w:rsidRDefault="006046D1" w:rsidP="006046D1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6046D1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CDU-01</w:t>
            </w:r>
            <w:r w:rsidR="006046D1" w:rsidRPr="00E821F2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 xml:space="preserve">cREAR CUENTA </w:t>
            </w:r>
          </w:p>
        </w:tc>
      </w:tr>
      <w:tr w:rsidR="006046D1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046D1" w:rsidRPr="00E821F2" w:rsidRDefault="006046D1" w:rsidP="006046D1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6046D1" w:rsidRPr="00E821F2" w:rsidRDefault="00D91763" w:rsidP="006777CF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Usuario</w:t>
            </w:r>
          </w:p>
        </w:tc>
      </w:tr>
      <w:tr w:rsidR="006046D1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046D1" w:rsidRPr="00E821F2" w:rsidRDefault="006046D1" w:rsidP="006046D1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6046D1" w:rsidRPr="00E821F2" w:rsidRDefault="00D91763" w:rsidP="006046D1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Se cree una cuenta para interactuar en el sistema.</w:t>
            </w:r>
          </w:p>
        </w:tc>
      </w:tr>
      <w:tr w:rsidR="00D91763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ingresa a la página de inicio y crea una cuenta nueva donde coloca sus datos personales y conocimientos que tiene.</w:t>
            </w:r>
          </w:p>
        </w:tc>
      </w:tr>
      <w:tr w:rsidR="00D91763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91763" w:rsidRPr="00E821F2" w:rsidTr="0060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60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El usuario busca la página de la red social 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En la página de inicio le da click en el enlace “Crear nueva cuenta”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 su nombre completo 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Ingresa su e-mail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 su fecha de cumpleaños 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Ingresa el nombre que utilizara como usuario para ingresar al sistema (debe ser único)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 la contraseña que usara para entrar al sistema 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Ingresar de nuevo la contraseña</w:t>
            </w:r>
          </w:p>
          <w:p w:rsidR="00E821F2" w:rsidRPr="00E821F2" w:rsidRDefault="00E821F2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Si desea puede colocar información acerca de el </w:t>
            </w:r>
          </w:p>
          <w:p w:rsidR="00D91763" w:rsidRPr="00E821F2" w:rsidRDefault="00D91763" w:rsidP="00D91763">
            <w:pPr>
              <w:pStyle w:val="Piedepginapar"/>
              <w:numPr>
                <w:ilvl w:val="0"/>
                <w:numId w:val="2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Dar click en crear cuenta </w:t>
            </w:r>
          </w:p>
        </w:tc>
        <w:tc>
          <w:tcPr>
            <w:tcW w:w="5402" w:type="dxa"/>
          </w:tcPr>
          <w:p w:rsidR="00D91763" w:rsidRPr="00E821F2" w:rsidRDefault="00D9176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6: si el usuario colocado ya existe deberá cambiarlo </w:t>
            </w:r>
          </w:p>
          <w:p w:rsidR="00D91763" w:rsidRPr="00E821F2" w:rsidRDefault="001B7B9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8: la contraseña no coincide con la colocada en el inciso anterior </w:t>
            </w:r>
          </w:p>
          <w:p w:rsidR="001B7B93" w:rsidRPr="00E821F2" w:rsidRDefault="001B7B9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B7B93" w:rsidRPr="00E821F2" w:rsidRDefault="00E821F2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10</w:t>
            </w:r>
            <w:r w:rsidR="001B7B93" w:rsidRPr="00E821F2">
              <w:rPr>
                <w:szCs w:val="20"/>
              </w:rPr>
              <w:t>: falta algún dato obligatorio</w:t>
            </w:r>
          </w:p>
          <w:p w:rsidR="001B7B93" w:rsidRPr="00E821F2" w:rsidRDefault="001B7B93" w:rsidP="00D91763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6046D1" w:rsidRPr="00E821F2" w:rsidRDefault="006046D1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D91763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D91763" w:rsidRPr="00E821F2" w:rsidRDefault="006777CF" w:rsidP="006777CF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CDU-02</w:t>
            </w:r>
            <w:r w:rsidR="00D91763" w:rsidRPr="00E821F2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>Logiar</w:t>
            </w:r>
            <w:r w:rsidR="00D91763" w:rsidRPr="00E821F2">
              <w:rPr>
                <w:szCs w:val="20"/>
              </w:rPr>
              <w:t xml:space="preserve">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D91763" w:rsidRPr="00E821F2" w:rsidRDefault="006777CF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 Usuario , </w:t>
            </w:r>
            <w:proofErr w:type="spellStart"/>
            <w:r w:rsidR="00D91763" w:rsidRPr="00E821F2">
              <w:rPr>
                <w:szCs w:val="20"/>
              </w:rPr>
              <w:t>Admo</w:t>
            </w:r>
            <w:proofErr w:type="spellEnd"/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D91763" w:rsidRPr="00E821F2" w:rsidRDefault="006777CF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Ingresar al sistema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6777CF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El usuario introduce los datos requeridos para iniciar sesión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0E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6777CF" w:rsidP="006777CF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El usuario busca la página de la red social</w:t>
            </w:r>
          </w:p>
          <w:p w:rsidR="006777CF" w:rsidRPr="00E821F2" w:rsidRDefault="006777CF" w:rsidP="006777CF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ingresa su identificador único de usuario</w:t>
            </w:r>
          </w:p>
          <w:p w:rsidR="00E821F2" w:rsidRPr="00E821F2" w:rsidRDefault="006777CF" w:rsidP="00E821F2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 la contraseña </w:t>
            </w:r>
          </w:p>
          <w:p w:rsidR="006777CF" w:rsidRPr="00E821F2" w:rsidRDefault="006777CF" w:rsidP="006777CF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le da click al botón </w:t>
            </w:r>
            <w:r w:rsidR="00E821F2" w:rsidRPr="00E821F2">
              <w:rPr>
                <w:b w:val="0"/>
                <w:caps w:val="0"/>
                <w:szCs w:val="20"/>
              </w:rPr>
              <w:t xml:space="preserve">“ingresar” para validar los datos </w:t>
            </w:r>
          </w:p>
          <w:p w:rsidR="00E821F2" w:rsidRPr="00E821F2" w:rsidRDefault="00E821F2" w:rsidP="006777CF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se validan los datos </w:t>
            </w:r>
          </w:p>
          <w:p w:rsidR="00E821F2" w:rsidRPr="00E821F2" w:rsidRDefault="00E821F2" w:rsidP="006777CF">
            <w:pPr>
              <w:pStyle w:val="Piedepginapar"/>
              <w:numPr>
                <w:ilvl w:val="0"/>
                <w:numId w:val="2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re direcciona al usuario a la sección de “Noticias”</w:t>
            </w:r>
          </w:p>
        </w:tc>
        <w:tc>
          <w:tcPr>
            <w:tcW w:w="5402" w:type="dxa"/>
          </w:tcPr>
          <w:p w:rsidR="00D91763" w:rsidRPr="00E821F2" w:rsidRDefault="00E821F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5</w:t>
            </w:r>
            <w:r w:rsidR="006777CF" w:rsidRPr="00E821F2">
              <w:rPr>
                <w:szCs w:val="20"/>
              </w:rPr>
              <w:t xml:space="preserve">: el usuario puede ser incorrecto </w:t>
            </w:r>
          </w:p>
          <w:p w:rsidR="006777CF" w:rsidRPr="00E821F2" w:rsidRDefault="00E821F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5</w:t>
            </w:r>
            <w:r w:rsidR="006777CF" w:rsidRPr="00E821F2">
              <w:rPr>
                <w:szCs w:val="20"/>
              </w:rPr>
              <w:t xml:space="preserve">: la contraseña puede ser incorrecta </w:t>
            </w:r>
          </w:p>
        </w:tc>
      </w:tr>
    </w:tbl>
    <w:p w:rsidR="00E821F2" w:rsidRDefault="00E821F2" w:rsidP="006C50B5">
      <w:pPr>
        <w:pStyle w:val="Piedepginapar"/>
        <w:ind w:left="720"/>
        <w:rPr>
          <w:szCs w:val="20"/>
        </w:rPr>
      </w:pPr>
    </w:p>
    <w:p w:rsidR="00EF2293" w:rsidRDefault="00EF2293" w:rsidP="006C50B5">
      <w:pPr>
        <w:pStyle w:val="Piedepginapar"/>
        <w:ind w:left="720"/>
        <w:rPr>
          <w:szCs w:val="20"/>
        </w:rPr>
      </w:pPr>
    </w:p>
    <w:p w:rsidR="00EF2293" w:rsidRDefault="00EF2293" w:rsidP="006C50B5">
      <w:pPr>
        <w:pStyle w:val="Piedepginapar"/>
        <w:ind w:left="720"/>
        <w:rPr>
          <w:szCs w:val="20"/>
        </w:rPr>
      </w:pPr>
    </w:p>
    <w:p w:rsidR="00EF2293" w:rsidRPr="00E821F2" w:rsidRDefault="00EF2293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D91763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lastRenderedPageBreak/>
              <w:t xml:space="preserve">Caso de uso </w:t>
            </w:r>
          </w:p>
        </w:tc>
        <w:tc>
          <w:tcPr>
            <w:tcW w:w="7954" w:type="dxa"/>
            <w:gridSpan w:val="2"/>
          </w:tcPr>
          <w:p w:rsidR="00D91763" w:rsidRPr="00E821F2" w:rsidRDefault="000E7B8C" w:rsidP="007B6FFD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CDU-03</w:t>
            </w:r>
            <w:r w:rsidR="007B6FFD" w:rsidRPr="00E821F2">
              <w:rPr>
                <w:szCs w:val="20"/>
              </w:rPr>
              <w:t xml:space="preserve">.1 </w:t>
            </w:r>
            <w:r w:rsidR="00D91763" w:rsidRPr="00E821F2">
              <w:rPr>
                <w:szCs w:val="20"/>
              </w:rPr>
              <w:t xml:space="preserve"> </w:t>
            </w:r>
            <w:r w:rsidR="007B6FFD" w:rsidRPr="00E821F2">
              <w:rPr>
                <w:szCs w:val="20"/>
              </w:rPr>
              <w:t xml:space="preserve">Publicar EStado </w:t>
            </w:r>
            <w:r w:rsidR="00D91763" w:rsidRPr="00E821F2">
              <w:rPr>
                <w:szCs w:val="20"/>
              </w:rPr>
              <w:t xml:space="preserve">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D91763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Usuario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D91763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Publicar pensamientos, freses o sentimientos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7B6FFD" w:rsidP="00BA2F11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puede crear publicaciones de estados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7B6FFD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</w:t>
            </w:r>
            <w:r w:rsidR="000E7B8C" w:rsidRPr="00E821F2">
              <w:rPr>
                <w:szCs w:val="20"/>
              </w:rPr>
              <w:t>3</w:t>
            </w:r>
            <w:r w:rsidR="007D5FD9">
              <w:rPr>
                <w:szCs w:val="20"/>
              </w:rPr>
              <w:t xml:space="preserve">  CDU-03.1.1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BA2F11" w:rsidP="00BA2F11">
            <w:pPr>
              <w:pStyle w:val="Piedepginapar"/>
              <w:numPr>
                <w:ilvl w:val="0"/>
                <w:numId w:val="29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El usuario se dirige a la página de su perfil 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29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la pestaña de publicaciones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29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En el </w:t>
            </w:r>
            <w:proofErr w:type="spellStart"/>
            <w:r w:rsidRPr="00E821F2">
              <w:rPr>
                <w:b w:val="0"/>
                <w:caps w:val="0"/>
                <w:szCs w:val="20"/>
              </w:rPr>
              <w:t>text</w:t>
            </w:r>
            <w:proofErr w:type="spellEnd"/>
            <w:r w:rsidRPr="00E821F2">
              <w:rPr>
                <w:b w:val="0"/>
                <w:caps w:val="0"/>
                <w:szCs w:val="20"/>
              </w:rPr>
              <w:t xml:space="preserve">-box escribe lo que desea publicar 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29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 click en el botón publicar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D91763" w:rsidRPr="00E821F2" w:rsidRDefault="00D91763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BA2F11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BA2F11" w:rsidRPr="00E821F2" w:rsidRDefault="000E7B8C" w:rsidP="00BA2F11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CDU-03</w:t>
            </w:r>
            <w:r w:rsidR="007D5FD9">
              <w:rPr>
                <w:szCs w:val="20"/>
              </w:rPr>
              <w:t>.1.1</w:t>
            </w:r>
            <w:r w:rsidR="00BA2F11" w:rsidRPr="00E821F2">
              <w:rPr>
                <w:szCs w:val="20"/>
              </w:rPr>
              <w:t xml:space="preserve">  Publicar comentario </w:t>
            </w:r>
          </w:p>
        </w:tc>
      </w:tr>
      <w:tr w:rsidR="00BA2F11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Usuario </w:t>
            </w:r>
          </w:p>
        </w:tc>
      </w:tr>
      <w:tr w:rsidR="00BA2F11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Publicar pensamientos, freses o sentimientos</w:t>
            </w:r>
          </w:p>
        </w:tc>
      </w:tr>
      <w:tr w:rsidR="00BA2F11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puede crear publicaciones de estados</w:t>
            </w:r>
          </w:p>
        </w:tc>
      </w:tr>
      <w:tr w:rsidR="00BA2F11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BA2F11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</w:t>
            </w:r>
            <w:r w:rsidR="000E7B8C" w:rsidRPr="00E821F2">
              <w:rPr>
                <w:szCs w:val="20"/>
              </w:rPr>
              <w:t>3</w:t>
            </w:r>
            <w:r w:rsidR="007D5FD9">
              <w:rPr>
                <w:szCs w:val="20"/>
              </w:rPr>
              <w:t>.1</w:t>
            </w:r>
            <w:r w:rsidR="00596E5F" w:rsidRPr="00E821F2">
              <w:rPr>
                <w:szCs w:val="20"/>
              </w:rPr>
              <w:t xml:space="preserve">   </w:t>
            </w:r>
          </w:p>
        </w:tc>
      </w:tr>
      <w:tr w:rsidR="00BA2F11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BA2F11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BA2F11" w:rsidRPr="00E821F2" w:rsidRDefault="00BA2F11" w:rsidP="00BA2F11">
            <w:pPr>
              <w:pStyle w:val="Piedepginapar"/>
              <w:numPr>
                <w:ilvl w:val="0"/>
                <w:numId w:val="30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El usuario se dirige a la página de noticias  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30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Al estado que desea comentar le da </w:t>
            </w:r>
            <w:proofErr w:type="spellStart"/>
            <w:r w:rsidRPr="00E821F2">
              <w:rPr>
                <w:b w:val="0"/>
                <w:caps w:val="0"/>
                <w:szCs w:val="20"/>
              </w:rPr>
              <w:t>clik</w:t>
            </w:r>
            <w:proofErr w:type="spellEnd"/>
            <w:r w:rsidRPr="00E821F2">
              <w:rPr>
                <w:b w:val="0"/>
                <w:caps w:val="0"/>
                <w:szCs w:val="20"/>
              </w:rPr>
              <w:t xml:space="preserve"> en el texto “comentar”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30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Le aparece un </w:t>
            </w:r>
            <w:proofErr w:type="spellStart"/>
            <w:r w:rsidRPr="00E821F2">
              <w:rPr>
                <w:b w:val="0"/>
                <w:caps w:val="0"/>
                <w:szCs w:val="20"/>
              </w:rPr>
              <w:t>text</w:t>
            </w:r>
            <w:proofErr w:type="spellEnd"/>
            <w:r w:rsidRPr="00E821F2">
              <w:rPr>
                <w:b w:val="0"/>
                <w:caps w:val="0"/>
                <w:szCs w:val="20"/>
              </w:rPr>
              <w:t>-box para comentar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30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En el </w:t>
            </w:r>
            <w:proofErr w:type="spellStart"/>
            <w:r w:rsidRPr="00E821F2">
              <w:rPr>
                <w:b w:val="0"/>
                <w:caps w:val="0"/>
                <w:szCs w:val="20"/>
              </w:rPr>
              <w:t>text</w:t>
            </w:r>
            <w:proofErr w:type="spellEnd"/>
            <w:r w:rsidRPr="00E821F2">
              <w:rPr>
                <w:b w:val="0"/>
                <w:caps w:val="0"/>
                <w:szCs w:val="20"/>
              </w:rPr>
              <w:t xml:space="preserve">-box escribe lo que desea publicar </w:t>
            </w:r>
          </w:p>
          <w:p w:rsidR="00BA2F11" w:rsidRPr="00E821F2" w:rsidRDefault="00BA2F11" w:rsidP="00BA2F11">
            <w:pPr>
              <w:pStyle w:val="Piedepginapar"/>
              <w:numPr>
                <w:ilvl w:val="0"/>
                <w:numId w:val="30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 click en el botón comentar </w:t>
            </w:r>
          </w:p>
        </w:tc>
        <w:tc>
          <w:tcPr>
            <w:tcW w:w="5402" w:type="dxa"/>
          </w:tcPr>
          <w:p w:rsidR="00BA2F11" w:rsidRPr="00E821F2" w:rsidRDefault="00BA2F11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BA2F11" w:rsidRPr="00E821F2" w:rsidRDefault="00BA2F11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D91763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D91763" w:rsidRPr="00E821F2" w:rsidRDefault="000E7B8C" w:rsidP="000E7B8C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CDU-04</w:t>
            </w:r>
            <w:r w:rsidR="00D91763" w:rsidRPr="00E821F2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>aplicar a proyecto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D91763" w:rsidRPr="00E821F2" w:rsidRDefault="000E7B8C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Usuario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D91763" w:rsidRPr="00E821F2" w:rsidRDefault="000E7B8C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pueda ser candidato a ser contratado para trabajar en u</w:t>
            </w:r>
            <w:r w:rsidR="007D5FD9">
              <w:rPr>
                <w:szCs w:val="20"/>
              </w:rPr>
              <w:t>n</w:t>
            </w:r>
            <w:r w:rsidRPr="00E821F2">
              <w:rPr>
                <w:szCs w:val="20"/>
              </w:rPr>
              <w:t xml:space="preserve"> proyecto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0E7B8C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aplica a trabajar en un proyecto o tarea individual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EF229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CDU-04.1    CDU-04.2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0E7B8C" w:rsidP="000E7B8C">
            <w:pPr>
              <w:pStyle w:val="Piedepginapar"/>
              <w:numPr>
                <w:ilvl w:val="0"/>
                <w:numId w:val="32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El usuario visualiza un proyecto o tarea individual en que esté interesado</w:t>
            </w:r>
          </w:p>
          <w:p w:rsidR="000E7B8C" w:rsidRPr="00E821F2" w:rsidRDefault="000E7B8C" w:rsidP="000E7B8C">
            <w:pPr>
              <w:pStyle w:val="Piedepginapar"/>
              <w:numPr>
                <w:ilvl w:val="0"/>
                <w:numId w:val="32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 a ver los detalles del proyecto </w:t>
            </w:r>
          </w:p>
          <w:p w:rsidR="000E7B8C" w:rsidRPr="00E821F2" w:rsidRDefault="000E7B8C" w:rsidP="000E7B8C">
            <w:pPr>
              <w:pStyle w:val="Piedepginapar"/>
              <w:numPr>
                <w:ilvl w:val="0"/>
                <w:numId w:val="32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Verifica que cuente con los conocimientos requeridos</w:t>
            </w:r>
          </w:p>
          <w:p w:rsidR="000E7B8C" w:rsidRPr="00E821F2" w:rsidRDefault="00056E0D" w:rsidP="000E7B8C">
            <w:pPr>
              <w:pStyle w:val="Piedepginapar"/>
              <w:numPr>
                <w:ilvl w:val="0"/>
                <w:numId w:val="32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>
              <w:rPr>
                <w:b w:val="0"/>
                <w:caps w:val="0"/>
                <w:szCs w:val="20"/>
              </w:rPr>
              <w:t>Da click en aplicar a proy</w:t>
            </w:r>
            <w:r w:rsidR="000E7B8C" w:rsidRPr="00E821F2">
              <w:rPr>
                <w:b w:val="0"/>
                <w:caps w:val="0"/>
                <w:szCs w:val="20"/>
              </w:rPr>
              <w:t>ecto</w:t>
            </w:r>
          </w:p>
        </w:tc>
        <w:tc>
          <w:tcPr>
            <w:tcW w:w="5402" w:type="dxa"/>
          </w:tcPr>
          <w:p w:rsidR="00D91763" w:rsidRPr="00E821F2" w:rsidRDefault="000E7B8C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4: si el karma que tiene no coincide con el creador del proyecto o tarea individual </w:t>
            </w:r>
          </w:p>
          <w:p w:rsidR="000E7B8C" w:rsidRPr="00E821F2" w:rsidRDefault="000E7B8C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4: no tiene los conocimientos necesarios solicitados</w:t>
            </w:r>
          </w:p>
        </w:tc>
      </w:tr>
    </w:tbl>
    <w:p w:rsidR="00D91763" w:rsidRDefault="00D91763" w:rsidP="006C50B5">
      <w:pPr>
        <w:pStyle w:val="Piedepginapar"/>
        <w:ind w:left="720"/>
        <w:rPr>
          <w:szCs w:val="20"/>
        </w:rPr>
      </w:pPr>
    </w:p>
    <w:p w:rsidR="00EF2293" w:rsidRPr="00E821F2" w:rsidRDefault="00EF2293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D91763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lastRenderedPageBreak/>
              <w:t xml:space="preserve">Caso de uso </w:t>
            </w:r>
          </w:p>
        </w:tc>
        <w:tc>
          <w:tcPr>
            <w:tcW w:w="7954" w:type="dxa"/>
            <w:gridSpan w:val="2"/>
          </w:tcPr>
          <w:p w:rsidR="00D91763" w:rsidRPr="00E821F2" w:rsidRDefault="001C74B6" w:rsidP="001C74B6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CDU-05</w:t>
            </w:r>
            <w:r w:rsidR="00D91763" w:rsidRPr="00E821F2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>reportar</w:t>
            </w:r>
            <w:r w:rsidR="00D91763" w:rsidRPr="00E821F2">
              <w:rPr>
                <w:szCs w:val="20"/>
              </w:rPr>
              <w:t xml:space="preserve">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D91763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Usuario, Administrador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D91763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Que la comunidad tenga una interacción dentro de los paramentos de convivencia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El usuario puede reportar anomalías en publicaciones, comentarios o proyectos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1C74B6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El usuario observa una anomalía en una publicación usando como referencia las reglas del manual de convivencia</w:t>
            </w:r>
          </w:p>
          <w:p w:rsidR="00EF2293" w:rsidRPr="00EF2293" w:rsidRDefault="001C74B6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 click en botón secundario y </w:t>
            </w:r>
          </w:p>
          <w:p w:rsidR="00EF2293" w:rsidRPr="00EF2293" w:rsidRDefault="00EF2293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la opción reportar</w:t>
            </w:r>
            <w:r w:rsidRPr="00E821F2">
              <w:rPr>
                <w:b w:val="0"/>
                <w:szCs w:val="20"/>
              </w:rPr>
              <w:t xml:space="preserve"> 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 despliega un formulario donde indica la razón por la cual está reportando</w:t>
            </w:r>
            <w:r w:rsidRPr="00E821F2">
              <w:rPr>
                <w:b w:val="0"/>
                <w:szCs w:val="20"/>
              </w:rPr>
              <w:t xml:space="preserve"> 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3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szCs w:val="20"/>
              </w:rPr>
              <w:t>d</w:t>
            </w:r>
            <w:r w:rsidRPr="00E821F2">
              <w:rPr>
                <w:b w:val="0"/>
                <w:caps w:val="0"/>
                <w:szCs w:val="20"/>
              </w:rPr>
              <w:t>a click en enviar</w:t>
            </w:r>
          </w:p>
        </w:tc>
        <w:tc>
          <w:tcPr>
            <w:tcW w:w="5402" w:type="dxa"/>
          </w:tcPr>
          <w:p w:rsidR="00D91763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4: si no coloca la justificación del reporte </w:t>
            </w:r>
          </w:p>
        </w:tc>
      </w:tr>
    </w:tbl>
    <w:p w:rsidR="00D91763" w:rsidRPr="00E821F2" w:rsidRDefault="00D91763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1C74B6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</w:t>
            </w:r>
            <w:r w:rsidR="003E7F16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 xml:space="preserve">de uso 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1C74B6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CDU-06.1  Publicar proyecto 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Usuario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Crear proyecto o tarea para que otros usurario puedan realizar el trabajo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El usuario puede crear publicaciones de proyectos o tareas 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1C74B6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CDU-06,  CDU-06.1.1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El usuario se dirige a la página de su perfil 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la pestaña de proyectos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crear proyecto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Le asigna un nombre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Escribe una descripción 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Asigna fecha de inicio 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Asigna fecha de finalizado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Agregar tarea 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Coloca el nombre de la tarea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Coloca los conocimientos necesarios para realizar la tarea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Colocar el tiempo que lleva realizar la tarea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Click en crear tarea  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Si se desean crear más tareas regresar a paso #9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Colocar el presupuesto que se tiene</w:t>
            </w:r>
          </w:p>
          <w:p w:rsidR="001C74B6" w:rsidRPr="00E821F2" w:rsidRDefault="001C74B6" w:rsidP="00E821F2">
            <w:pPr>
              <w:pStyle w:val="Piedepginapar"/>
              <w:numPr>
                <w:ilvl w:val="0"/>
                <w:numId w:val="31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Dar click en crear  </w:t>
            </w:r>
          </w:p>
        </w:tc>
        <w:tc>
          <w:tcPr>
            <w:tcW w:w="5402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11: el tiempo no está comprendido </w:t>
            </w:r>
            <w:proofErr w:type="spellStart"/>
            <w:r w:rsidRPr="00E821F2">
              <w:rPr>
                <w:szCs w:val="20"/>
              </w:rPr>
              <w:t>entro</w:t>
            </w:r>
            <w:proofErr w:type="spellEnd"/>
            <w:r w:rsidRPr="00E821F2">
              <w:rPr>
                <w:szCs w:val="20"/>
              </w:rPr>
              <w:t xml:space="preserve"> del rango de fechas de inicio y finalizado</w:t>
            </w:r>
          </w:p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16: si es un proyecto y no crea dos o más tareas</w:t>
            </w:r>
          </w:p>
        </w:tc>
      </w:tr>
    </w:tbl>
    <w:p w:rsidR="001C74B6" w:rsidRDefault="001C74B6" w:rsidP="006C50B5">
      <w:pPr>
        <w:pStyle w:val="Piedepginapar"/>
        <w:ind w:left="720"/>
        <w:rPr>
          <w:szCs w:val="20"/>
        </w:rPr>
      </w:pPr>
    </w:p>
    <w:p w:rsidR="00EA73E8" w:rsidRPr="00E821F2" w:rsidRDefault="00EA73E8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1C74B6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lastRenderedPageBreak/>
              <w:t xml:space="preserve">Caso de uso 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1C74B6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CDU-06.2  Publicar tarea individual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Usuario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Crear proyecto o tarea para que otros usurario puedan realizar el trabajo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El usuario puede crear publicaciones de proyectos o tareas 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CDU-06,  CDU-06.</w:t>
            </w:r>
          </w:p>
        </w:tc>
      </w:tr>
      <w:tr w:rsidR="001C74B6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1C74B6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El usuario se dirige a la página de su perfil 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la pestaña de proyectos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 crear tarea individual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Le asigna un nombre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Escribe una descripción 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Asigna fecha de inicio 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Asigna fecha de finalizado</w:t>
            </w:r>
          </w:p>
          <w:p w:rsidR="00B1509A" w:rsidRPr="00E821F2" w:rsidRDefault="00B1509A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Agregar los conocimientos necesarios para realizarla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Colocar el presupuesto que se tiene</w:t>
            </w:r>
          </w:p>
          <w:p w:rsidR="001C74B6" w:rsidRPr="00E821F2" w:rsidRDefault="001C74B6" w:rsidP="001C74B6">
            <w:pPr>
              <w:pStyle w:val="Piedepginapar"/>
              <w:numPr>
                <w:ilvl w:val="0"/>
                <w:numId w:val="34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Dar click en crear  </w:t>
            </w:r>
          </w:p>
        </w:tc>
        <w:tc>
          <w:tcPr>
            <w:tcW w:w="5402" w:type="dxa"/>
          </w:tcPr>
          <w:p w:rsidR="001C74B6" w:rsidRPr="00E821F2" w:rsidRDefault="001C74B6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C74B6" w:rsidRPr="00E821F2" w:rsidRDefault="001C74B6" w:rsidP="006C50B5">
      <w:pPr>
        <w:pStyle w:val="Piedepginapar"/>
        <w:ind w:left="720"/>
        <w:rPr>
          <w:szCs w:val="20"/>
        </w:rPr>
      </w:pPr>
    </w:p>
    <w:p w:rsidR="001C74B6" w:rsidRPr="00E821F2" w:rsidRDefault="001C74B6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D91763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D91763" w:rsidRPr="00E821F2" w:rsidRDefault="00B1509A" w:rsidP="00B1509A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CDU-07.1 </w:t>
            </w:r>
            <w:r w:rsidR="00D91763" w:rsidRPr="00E821F2">
              <w:rPr>
                <w:szCs w:val="20"/>
              </w:rPr>
              <w:t xml:space="preserve"> </w:t>
            </w:r>
            <w:r w:rsidRPr="00E821F2">
              <w:rPr>
                <w:szCs w:val="20"/>
              </w:rPr>
              <w:t>admin reportes</w:t>
            </w:r>
            <w:r w:rsidR="00D91763" w:rsidRPr="00E821F2">
              <w:rPr>
                <w:szCs w:val="20"/>
              </w:rPr>
              <w:t xml:space="preserve">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E821F2">
              <w:rPr>
                <w:szCs w:val="20"/>
              </w:rPr>
              <w:t>Admo</w:t>
            </w:r>
            <w:proofErr w:type="spellEnd"/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D91763" w:rsidRPr="00E821F2" w:rsidRDefault="00B1509A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Llevar el seguimiento de los reportes realizados por los usuarios 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D91763" w:rsidRPr="00E821F2" w:rsidRDefault="00B1509A" w:rsidP="00B1509A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Verifica que el reporte realizado por el usuario sea real y tomar las medidas necesarias de acuerdo al manual de convivencia. 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D91763" w:rsidRPr="00E821F2" w:rsidRDefault="004C7CC8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 CDU-07  CDU- 05  CDU – 07.1.1 </w:t>
            </w:r>
          </w:p>
        </w:tc>
      </w:tr>
      <w:tr w:rsidR="00D91763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D91763" w:rsidRPr="00E821F2" w:rsidRDefault="00D91763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D91763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D91763" w:rsidRPr="00E821F2" w:rsidRDefault="00B1509A" w:rsidP="00B1509A">
            <w:pPr>
              <w:pStyle w:val="Piedepginapar"/>
              <w:numPr>
                <w:ilvl w:val="0"/>
                <w:numId w:val="35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El administrador recibe la notificación del reporte</w:t>
            </w:r>
          </w:p>
          <w:p w:rsidR="00B1509A" w:rsidRPr="00E821F2" w:rsidRDefault="00B1509A" w:rsidP="00B1509A">
            <w:pPr>
              <w:pStyle w:val="Piedepginapar"/>
              <w:numPr>
                <w:ilvl w:val="0"/>
                <w:numId w:val="35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Identifica el caso del reporte </w:t>
            </w:r>
          </w:p>
          <w:p w:rsidR="00B1509A" w:rsidRPr="00E821F2" w:rsidRDefault="00B1509A" w:rsidP="00B1509A">
            <w:pPr>
              <w:pStyle w:val="Piedepginapar"/>
              <w:numPr>
                <w:ilvl w:val="0"/>
                <w:numId w:val="35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Verifica que esto sea real </w:t>
            </w:r>
          </w:p>
          <w:p w:rsidR="00B1509A" w:rsidRPr="00E821F2" w:rsidRDefault="00B1509A" w:rsidP="00B1509A">
            <w:pPr>
              <w:pStyle w:val="Piedepginapar"/>
              <w:numPr>
                <w:ilvl w:val="0"/>
                <w:numId w:val="35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Si es una falta leve notifica al dueño de la publicación para que realice los cambios necesarios</w:t>
            </w:r>
          </w:p>
          <w:p w:rsidR="00B1509A" w:rsidRPr="00E821F2" w:rsidRDefault="00B1509A" w:rsidP="00B1509A">
            <w:pPr>
              <w:pStyle w:val="Piedepginapar"/>
              <w:numPr>
                <w:ilvl w:val="0"/>
                <w:numId w:val="35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Si es una falta grave o repetitiva del usuario dueño de la publicación suspende o elimina la cuenta del usuario según lo crea pertinente</w:t>
            </w:r>
          </w:p>
        </w:tc>
        <w:tc>
          <w:tcPr>
            <w:tcW w:w="5402" w:type="dxa"/>
          </w:tcPr>
          <w:p w:rsidR="00D91763" w:rsidRPr="00E821F2" w:rsidRDefault="00DE245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3: no es real la acusación notifica al usuario que reporto y toma las medidas necesarias con el usuario</w:t>
            </w:r>
          </w:p>
          <w:p w:rsidR="00DE2453" w:rsidRPr="00E821F2" w:rsidRDefault="00DE245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DE2453" w:rsidRPr="00E821F2" w:rsidRDefault="00DE2453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D91763" w:rsidRDefault="00D91763" w:rsidP="006C50B5">
      <w:pPr>
        <w:pStyle w:val="Piedepginapar"/>
        <w:ind w:left="720"/>
        <w:rPr>
          <w:szCs w:val="20"/>
        </w:rPr>
      </w:pPr>
    </w:p>
    <w:p w:rsidR="00EA73E8" w:rsidRDefault="00EA73E8" w:rsidP="006C50B5">
      <w:pPr>
        <w:pStyle w:val="Piedepginapar"/>
        <w:ind w:left="720"/>
        <w:rPr>
          <w:szCs w:val="20"/>
        </w:rPr>
      </w:pPr>
    </w:p>
    <w:p w:rsidR="00EA73E8" w:rsidRDefault="00EA73E8" w:rsidP="006C50B5">
      <w:pPr>
        <w:pStyle w:val="Piedepginapar"/>
        <w:ind w:left="720"/>
        <w:rPr>
          <w:szCs w:val="20"/>
        </w:rPr>
      </w:pPr>
    </w:p>
    <w:p w:rsidR="00EA73E8" w:rsidRDefault="00EA73E8" w:rsidP="006C50B5">
      <w:pPr>
        <w:pStyle w:val="Piedepginapar"/>
        <w:ind w:left="720"/>
        <w:rPr>
          <w:szCs w:val="20"/>
        </w:rPr>
      </w:pPr>
    </w:p>
    <w:p w:rsidR="00EA73E8" w:rsidRPr="00E821F2" w:rsidRDefault="00EA73E8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F632CB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lastRenderedPageBreak/>
              <w:t xml:space="preserve">Caso de uso </w:t>
            </w:r>
          </w:p>
        </w:tc>
        <w:tc>
          <w:tcPr>
            <w:tcW w:w="7954" w:type="dxa"/>
            <w:gridSpan w:val="2"/>
          </w:tcPr>
          <w:p w:rsidR="00F632CB" w:rsidRPr="00E821F2" w:rsidRDefault="004C7CC8" w:rsidP="00F632CB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CDU-07.1.1</w:t>
            </w:r>
            <w:r w:rsidR="00F632CB" w:rsidRPr="00E821F2">
              <w:rPr>
                <w:szCs w:val="20"/>
              </w:rPr>
              <w:t xml:space="preserve">  admin cuentas</w:t>
            </w:r>
          </w:p>
        </w:tc>
      </w:tr>
      <w:tr w:rsidR="00F632CB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E821F2">
              <w:rPr>
                <w:szCs w:val="20"/>
              </w:rPr>
              <w:t>Admo</w:t>
            </w:r>
            <w:proofErr w:type="spellEnd"/>
          </w:p>
        </w:tc>
      </w:tr>
      <w:tr w:rsidR="00F632CB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Eliminar o suspender a los usuarios que no cumplen con el manual de convivencia </w:t>
            </w:r>
          </w:p>
        </w:tc>
      </w:tr>
      <w:tr w:rsidR="00F632CB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Eliminar  o suspender cuentas de usuarios de la red social </w:t>
            </w:r>
          </w:p>
        </w:tc>
      </w:tr>
      <w:tr w:rsidR="00F632CB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F632CB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F632CB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 CDU-07.1</w:t>
            </w:r>
          </w:p>
        </w:tc>
      </w:tr>
      <w:tr w:rsidR="00F632CB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F632CB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F632CB" w:rsidRPr="00E821F2" w:rsidRDefault="00F632CB" w:rsidP="00F632CB">
            <w:pPr>
              <w:pStyle w:val="Piedepginapar"/>
              <w:numPr>
                <w:ilvl w:val="0"/>
                <w:numId w:val="36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Ingresar al administrar cuentas </w:t>
            </w:r>
          </w:p>
          <w:p w:rsidR="00F632CB" w:rsidRPr="00E821F2" w:rsidRDefault="00F632CB" w:rsidP="00F632CB">
            <w:pPr>
              <w:pStyle w:val="Piedepginapar"/>
              <w:numPr>
                <w:ilvl w:val="0"/>
                <w:numId w:val="36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Seleccionar si se desea eliminar o suspender la cuanta</w:t>
            </w:r>
          </w:p>
          <w:p w:rsidR="00F632CB" w:rsidRPr="00E821F2" w:rsidRDefault="00F632CB" w:rsidP="00F632CB">
            <w:pPr>
              <w:pStyle w:val="Piedepginapar"/>
              <w:numPr>
                <w:ilvl w:val="0"/>
                <w:numId w:val="36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De ser suspender colocar el tiempo que se suspenderá la cuenta </w:t>
            </w:r>
          </w:p>
          <w:p w:rsidR="00F632CB" w:rsidRPr="00E821F2" w:rsidRDefault="00F632CB" w:rsidP="00F632CB">
            <w:pPr>
              <w:pStyle w:val="Piedepginapar"/>
              <w:numPr>
                <w:ilvl w:val="0"/>
                <w:numId w:val="36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Seleccionar enviar notificación al usuario dueño de la cuenta </w:t>
            </w:r>
          </w:p>
          <w:p w:rsidR="00F632CB" w:rsidRPr="00E821F2" w:rsidRDefault="00F632CB" w:rsidP="00F632CB">
            <w:pPr>
              <w:pStyle w:val="Piedepginapar"/>
              <w:numPr>
                <w:ilvl w:val="0"/>
                <w:numId w:val="36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Dar click en guardar </w:t>
            </w:r>
          </w:p>
        </w:tc>
        <w:tc>
          <w:tcPr>
            <w:tcW w:w="5402" w:type="dxa"/>
          </w:tcPr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3: no es suspender</w:t>
            </w:r>
          </w:p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632CB" w:rsidRPr="00E821F2" w:rsidRDefault="00F632CB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D91763" w:rsidRPr="00E821F2" w:rsidRDefault="00D91763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FC5222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CDU-07.2  admin Backup</w:t>
            </w:r>
          </w:p>
        </w:tc>
      </w:tr>
      <w:tr w:rsidR="00FC5222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E821F2">
              <w:rPr>
                <w:szCs w:val="20"/>
              </w:rPr>
              <w:t>Admo</w:t>
            </w:r>
            <w:proofErr w:type="spellEnd"/>
          </w:p>
        </w:tc>
      </w:tr>
      <w:tr w:rsidR="00FC5222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Que los usuarios tengan un respaldo  </w:t>
            </w:r>
          </w:p>
        </w:tc>
      </w:tr>
      <w:tr w:rsidR="00FC5222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Realizar un </w:t>
            </w:r>
            <w:proofErr w:type="spellStart"/>
            <w:r w:rsidRPr="00E821F2">
              <w:rPr>
                <w:szCs w:val="20"/>
              </w:rPr>
              <w:t>backup</w:t>
            </w:r>
            <w:proofErr w:type="spellEnd"/>
            <w:r w:rsidRPr="00E821F2">
              <w:rPr>
                <w:szCs w:val="20"/>
              </w:rPr>
              <w:t xml:space="preserve"> en archivos de la base de datos del sistema  </w:t>
            </w:r>
          </w:p>
        </w:tc>
      </w:tr>
      <w:tr w:rsidR="00FC5222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FC5222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FC5222" w:rsidRPr="00E821F2" w:rsidRDefault="00FC5222" w:rsidP="00FC522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 </w:t>
            </w:r>
          </w:p>
        </w:tc>
      </w:tr>
      <w:tr w:rsidR="00FC5222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FC5222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FC5222" w:rsidRPr="00E821F2" w:rsidRDefault="00FC5222" w:rsidP="00FC5222">
            <w:pPr>
              <w:pStyle w:val="Piedepginapar"/>
              <w:numPr>
                <w:ilvl w:val="0"/>
                <w:numId w:val="3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Ingresar al administrar cuentas </w:t>
            </w:r>
          </w:p>
          <w:p w:rsidR="00FC5222" w:rsidRPr="00E821F2" w:rsidRDefault="00FC5222" w:rsidP="00FC5222">
            <w:pPr>
              <w:pStyle w:val="Piedepginapar"/>
              <w:numPr>
                <w:ilvl w:val="0"/>
                <w:numId w:val="3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Seleccionar “generar archivo de respaldo”</w:t>
            </w:r>
          </w:p>
          <w:p w:rsidR="00533F5A" w:rsidRPr="00E821F2" w:rsidRDefault="00FC5222" w:rsidP="00533F5A">
            <w:pPr>
              <w:pStyle w:val="Piedepginapar"/>
              <w:numPr>
                <w:ilvl w:val="0"/>
                <w:numId w:val="3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Indicar la ubicación donde será guardada</w:t>
            </w:r>
          </w:p>
          <w:p w:rsidR="00533F5A" w:rsidRPr="00E821F2" w:rsidRDefault="00533F5A" w:rsidP="00533F5A">
            <w:pPr>
              <w:pStyle w:val="Piedepginapar"/>
              <w:numPr>
                <w:ilvl w:val="0"/>
                <w:numId w:val="3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Colocar nombre al archivo con la fecha y hora en la que se realizó el respaldo </w:t>
            </w:r>
          </w:p>
          <w:p w:rsidR="00533F5A" w:rsidRPr="00E821F2" w:rsidRDefault="00533F5A" w:rsidP="00533F5A">
            <w:pPr>
              <w:pStyle w:val="Piedepginapar"/>
              <w:numPr>
                <w:ilvl w:val="0"/>
                <w:numId w:val="37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Guardar </w:t>
            </w:r>
          </w:p>
        </w:tc>
        <w:tc>
          <w:tcPr>
            <w:tcW w:w="5402" w:type="dxa"/>
          </w:tcPr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C5222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4: ya existe un archivo con el mismo nombre</w:t>
            </w:r>
          </w:p>
          <w:p w:rsidR="00FC5222" w:rsidRPr="00E821F2" w:rsidRDefault="00FC5222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FC5222" w:rsidRPr="00E821F2" w:rsidRDefault="00FC5222" w:rsidP="006C50B5">
      <w:pPr>
        <w:pStyle w:val="Piedepginapar"/>
        <w:ind w:left="720"/>
        <w:rPr>
          <w:szCs w:val="20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43"/>
        <w:gridCol w:w="2552"/>
        <w:gridCol w:w="5402"/>
      </w:tblGrid>
      <w:tr w:rsidR="00533F5A" w:rsidRPr="00E821F2" w:rsidTr="00E82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 xml:space="preserve">Caso de uso 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533F5A">
            <w:pPr>
              <w:pStyle w:val="Piedepginapar"/>
              <w:pBdr>
                <w:top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CDU-08 calificar </w:t>
            </w:r>
          </w:p>
        </w:tc>
      </w:tr>
      <w:tr w:rsidR="00533F5A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actores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E821F2">
              <w:rPr>
                <w:szCs w:val="20"/>
              </w:rPr>
              <w:t>Admo</w:t>
            </w:r>
            <w:proofErr w:type="spellEnd"/>
          </w:p>
        </w:tc>
      </w:tr>
      <w:tr w:rsidR="00533F5A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Proposito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Ponderar los conocimientos de los usuarios</w:t>
            </w:r>
          </w:p>
        </w:tc>
      </w:tr>
      <w:tr w:rsidR="00533F5A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Resumen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Colocarle una calificación a los conocimientos de los usuario </w:t>
            </w:r>
          </w:p>
        </w:tc>
      </w:tr>
      <w:tr w:rsidR="00533F5A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tipo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Primario, Esencial</w:t>
            </w:r>
          </w:p>
        </w:tc>
      </w:tr>
      <w:tr w:rsidR="00533F5A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szCs w:val="20"/>
              </w:rPr>
              <w:t>Referencia cruzada</w:t>
            </w:r>
          </w:p>
        </w:tc>
        <w:tc>
          <w:tcPr>
            <w:tcW w:w="7954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 xml:space="preserve"> </w:t>
            </w:r>
          </w:p>
        </w:tc>
      </w:tr>
      <w:tr w:rsidR="00533F5A" w:rsidRPr="00E821F2" w:rsidTr="00E82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rPr>
                <w:szCs w:val="20"/>
              </w:rPr>
            </w:pPr>
            <w:r w:rsidRPr="00E821F2">
              <w:rPr>
                <w:caps w:val="0"/>
                <w:szCs w:val="20"/>
              </w:rPr>
              <w:t xml:space="preserve">FLUJO NORMAL </w:t>
            </w:r>
          </w:p>
        </w:tc>
        <w:tc>
          <w:tcPr>
            <w:tcW w:w="5402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821F2">
              <w:rPr>
                <w:b/>
                <w:szCs w:val="20"/>
              </w:rPr>
              <w:t>FLUJO ALTERNO</w:t>
            </w:r>
          </w:p>
        </w:tc>
      </w:tr>
      <w:tr w:rsidR="00533F5A" w:rsidRPr="00E821F2" w:rsidTr="00E8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</w:tcPr>
          <w:p w:rsidR="00533F5A" w:rsidRPr="00E821F2" w:rsidRDefault="00533F5A" w:rsidP="00533F5A">
            <w:pPr>
              <w:pStyle w:val="Piedepginapar"/>
              <w:numPr>
                <w:ilvl w:val="0"/>
                <w:numId w:val="3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Ingresar al perfil del usuario al que se desee calificar </w:t>
            </w:r>
          </w:p>
          <w:p w:rsidR="00533F5A" w:rsidRPr="00E821F2" w:rsidRDefault="00533F5A" w:rsidP="00533F5A">
            <w:pPr>
              <w:pStyle w:val="Piedepginapar"/>
              <w:numPr>
                <w:ilvl w:val="0"/>
                <w:numId w:val="3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Seleccionar el conocimiento</w:t>
            </w:r>
          </w:p>
          <w:p w:rsidR="00533F5A" w:rsidRPr="00E821F2" w:rsidRDefault="00533F5A" w:rsidP="00533F5A">
            <w:pPr>
              <w:pStyle w:val="Piedepginapar"/>
              <w:numPr>
                <w:ilvl w:val="0"/>
                <w:numId w:val="3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Seleccionar calificar </w:t>
            </w:r>
          </w:p>
          <w:p w:rsidR="00533F5A" w:rsidRPr="00E821F2" w:rsidRDefault="00533F5A" w:rsidP="00533F5A">
            <w:pPr>
              <w:pStyle w:val="Piedepginapar"/>
              <w:numPr>
                <w:ilvl w:val="0"/>
                <w:numId w:val="3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 xml:space="preserve">Colocar la nota  </w:t>
            </w:r>
          </w:p>
          <w:p w:rsidR="008F0788" w:rsidRPr="00E821F2" w:rsidRDefault="008F0788" w:rsidP="00533F5A">
            <w:pPr>
              <w:pStyle w:val="Piedepginapar"/>
              <w:numPr>
                <w:ilvl w:val="0"/>
                <w:numId w:val="38"/>
              </w:numPr>
              <w:pBdr>
                <w:top w:val="none" w:sz="0" w:space="0" w:color="auto"/>
              </w:pBdr>
              <w:rPr>
                <w:b w:val="0"/>
                <w:szCs w:val="20"/>
              </w:rPr>
            </w:pPr>
            <w:r w:rsidRPr="00E821F2">
              <w:rPr>
                <w:b w:val="0"/>
                <w:caps w:val="0"/>
                <w:szCs w:val="20"/>
              </w:rPr>
              <w:t>Click en guardar</w:t>
            </w:r>
          </w:p>
        </w:tc>
        <w:tc>
          <w:tcPr>
            <w:tcW w:w="5402" w:type="dxa"/>
          </w:tcPr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821F2">
              <w:rPr>
                <w:szCs w:val="20"/>
              </w:rPr>
              <w:t>4:</w:t>
            </w:r>
            <w:r w:rsidR="008F0788" w:rsidRPr="00E821F2">
              <w:rPr>
                <w:szCs w:val="20"/>
              </w:rPr>
              <w:t>si la nota es mayor a 1 pt y el usuario</w:t>
            </w:r>
            <w:r w:rsidRPr="00E821F2">
              <w:rPr>
                <w:szCs w:val="20"/>
              </w:rPr>
              <w:t xml:space="preserve"> </w:t>
            </w:r>
            <w:r w:rsidR="008F0788" w:rsidRPr="00E821F2">
              <w:rPr>
                <w:szCs w:val="20"/>
              </w:rPr>
              <w:t>no</w:t>
            </w:r>
            <w:r w:rsidRPr="00E821F2">
              <w:rPr>
                <w:szCs w:val="20"/>
              </w:rPr>
              <w:t xml:space="preserve"> </w:t>
            </w:r>
            <w:r w:rsidR="008F0788" w:rsidRPr="00E821F2">
              <w:rPr>
                <w:szCs w:val="20"/>
              </w:rPr>
              <w:t>esté</w:t>
            </w:r>
            <w:r w:rsidRPr="00E821F2">
              <w:rPr>
                <w:szCs w:val="20"/>
              </w:rPr>
              <w:t xml:space="preserve"> trabajando en un proyecto </w:t>
            </w:r>
            <w:r w:rsidR="008F0788" w:rsidRPr="00E821F2">
              <w:rPr>
                <w:szCs w:val="20"/>
              </w:rPr>
              <w:t>o tarea creada por el que está calificando</w:t>
            </w:r>
          </w:p>
          <w:p w:rsidR="00533F5A" w:rsidRPr="00E821F2" w:rsidRDefault="00533F5A" w:rsidP="00E821F2">
            <w:pPr>
              <w:pStyle w:val="Piedepginapar"/>
              <w:pBdr>
                <w:top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FC5222" w:rsidRPr="00E821F2" w:rsidRDefault="00FC5222" w:rsidP="006C50B5">
      <w:pPr>
        <w:pStyle w:val="Piedepginapar"/>
        <w:ind w:left="720"/>
        <w:rPr>
          <w:szCs w:val="20"/>
        </w:rPr>
      </w:pPr>
    </w:p>
    <w:p w:rsidR="00533F5A" w:rsidRPr="00C27014" w:rsidRDefault="00533F5A" w:rsidP="006C50B5">
      <w:pPr>
        <w:pStyle w:val="Piedepginapar"/>
        <w:ind w:left="720"/>
        <w:rPr>
          <w:sz w:val="22"/>
        </w:rPr>
      </w:pPr>
    </w:p>
    <w:p w:rsidR="00B959BC" w:rsidRPr="00C27014" w:rsidRDefault="00B959BC" w:rsidP="00B959BC">
      <w:pPr>
        <w:pStyle w:val="Piedepginapar"/>
        <w:rPr>
          <w:sz w:val="22"/>
        </w:rPr>
      </w:pPr>
    </w:p>
    <w:p w:rsidR="00557529" w:rsidRPr="00C27014" w:rsidRDefault="00557529" w:rsidP="00B959BC">
      <w:pPr>
        <w:pStyle w:val="Piedepginapar"/>
        <w:rPr>
          <w:sz w:val="22"/>
        </w:rPr>
      </w:pPr>
    </w:p>
    <w:p w:rsidR="00557529" w:rsidRPr="00C27014" w:rsidRDefault="00557529" w:rsidP="00860465">
      <w:pPr>
        <w:pStyle w:val="Citadestacada"/>
        <w:rPr>
          <w:sz w:val="36"/>
        </w:rPr>
      </w:pPr>
      <w:r w:rsidRPr="00C27014">
        <w:rPr>
          <w:rStyle w:val="nfasissutil"/>
          <w:sz w:val="36"/>
        </w:rPr>
        <w:t xml:space="preserve">MODELO CONCEPTUAL </w:t>
      </w:r>
    </w:p>
    <w:p w:rsidR="00557529" w:rsidRDefault="00557529" w:rsidP="00557529">
      <w:pPr>
        <w:pStyle w:val="Piedepginapar"/>
        <w:tabs>
          <w:tab w:val="left" w:pos="7304"/>
        </w:tabs>
        <w:rPr>
          <w:sz w:val="22"/>
        </w:rPr>
      </w:pPr>
      <w:r w:rsidRPr="00C27014">
        <w:rPr>
          <w:sz w:val="22"/>
        </w:rPr>
        <w:tab/>
      </w:r>
    </w:p>
    <w:p w:rsidR="008872B4" w:rsidRPr="00C27014" w:rsidRDefault="008872B4" w:rsidP="008872B4">
      <w:pPr>
        <w:pStyle w:val="Subttulo"/>
        <w:rPr>
          <w:rStyle w:val="nfasissutil"/>
          <w:sz w:val="36"/>
        </w:rPr>
      </w:pPr>
      <w:r w:rsidRPr="00C27014">
        <w:rPr>
          <w:rStyle w:val="nfasissutil"/>
          <w:sz w:val="36"/>
        </w:rPr>
        <w:t>DIAGRAMA ENTIDAD – RELACIÓN</w:t>
      </w:r>
    </w:p>
    <w:p w:rsidR="008872B4" w:rsidRDefault="008872B4" w:rsidP="008872B4">
      <w:pPr>
        <w:pStyle w:val="Piedepginapar"/>
        <w:tabs>
          <w:tab w:val="left" w:pos="7304"/>
        </w:tabs>
        <w:rPr>
          <w:sz w:val="22"/>
        </w:rPr>
      </w:pPr>
    </w:p>
    <w:p w:rsidR="008872B4" w:rsidRPr="00C27014" w:rsidRDefault="008872B4" w:rsidP="008872B4">
      <w:pPr>
        <w:pStyle w:val="Piedepginapar"/>
        <w:tabs>
          <w:tab w:val="left" w:pos="7304"/>
        </w:tabs>
        <w:rPr>
          <w:sz w:val="22"/>
        </w:rPr>
      </w:pPr>
      <w:r>
        <w:rPr>
          <w:noProof/>
        </w:rPr>
        <w:drawing>
          <wp:inline distT="0" distB="0" distL="0" distR="0" wp14:anchorId="3AE0EEB6" wp14:editId="62329D4C">
            <wp:extent cx="6131859" cy="4658852"/>
            <wp:effectExtent l="0" t="0" r="254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224" t="14144" r="38181" b="17486"/>
                    <a:stretch/>
                  </pic:blipFill>
                  <pic:spPr bwMode="auto">
                    <a:xfrm>
                      <a:off x="0" y="0"/>
                      <a:ext cx="6149099" cy="46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B4" w:rsidRDefault="008872B4" w:rsidP="00557529">
      <w:pPr>
        <w:pStyle w:val="Piedepginapar"/>
        <w:tabs>
          <w:tab w:val="left" w:pos="7304"/>
        </w:tabs>
        <w:rPr>
          <w:sz w:val="22"/>
        </w:rPr>
      </w:pPr>
    </w:p>
    <w:p w:rsidR="008872B4" w:rsidRDefault="008872B4" w:rsidP="00557529">
      <w:pPr>
        <w:pStyle w:val="Piedepginapar"/>
        <w:tabs>
          <w:tab w:val="left" w:pos="7304"/>
        </w:tabs>
        <w:rPr>
          <w:sz w:val="22"/>
        </w:rPr>
      </w:pPr>
    </w:p>
    <w:p w:rsidR="008872B4" w:rsidRDefault="008872B4" w:rsidP="00557529">
      <w:pPr>
        <w:pStyle w:val="Piedepginapar"/>
        <w:tabs>
          <w:tab w:val="left" w:pos="7304"/>
        </w:tabs>
        <w:rPr>
          <w:sz w:val="22"/>
        </w:rPr>
      </w:pPr>
    </w:p>
    <w:p w:rsidR="008872B4" w:rsidRDefault="008872B4" w:rsidP="00557529">
      <w:pPr>
        <w:pStyle w:val="Piedepginapar"/>
        <w:tabs>
          <w:tab w:val="left" w:pos="7304"/>
        </w:tabs>
        <w:rPr>
          <w:sz w:val="22"/>
        </w:rPr>
      </w:pPr>
    </w:p>
    <w:p w:rsidR="008872B4" w:rsidRPr="00C27014" w:rsidRDefault="008872B4" w:rsidP="00557529">
      <w:pPr>
        <w:pStyle w:val="Piedepginapar"/>
        <w:tabs>
          <w:tab w:val="left" w:pos="7304"/>
        </w:tabs>
        <w:rPr>
          <w:sz w:val="22"/>
        </w:rPr>
      </w:pPr>
    </w:p>
    <w:p w:rsidR="00C27014" w:rsidRPr="00C27014" w:rsidRDefault="00557529" w:rsidP="00EA73E8">
      <w:pPr>
        <w:pStyle w:val="Subttulo"/>
      </w:pPr>
      <w:r w:rsidRPr="00C27014">
        <w:rPr>
          <w:rStyle w:val="nfasissutil"/>
          <w:sz w:val="36"/>
        </w:rPr>
        <w:lastRenderedPageBreak/>
        <w:t>GLOSARIO</w:t>
      </w:r>
    </w:p>
    <w:p w:rsidR="00557529" w:rsidRDefault="00557529" w:rsidP="00557529">
      <w:pPr>
        <w:pStyle w:val="Piedepginapar"/>
        <w:tabs>
          <w:tab w:val="left" w:pos="7304"/>
        </w:tabs>
        <w:rPr>
          <w:sz w:val="22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704"/>
        <w:gridCol w:w="1732"/>
        <w:gridCol w:w="4068"/>
        <w:gridCol w:w="2207"/>
      </w:tblGrid>
      <w:tr w:rsidR="008872B4" w:rsidTr="00887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8872B4" w:rsidRDefault="008872B4" w:rsidP="007C0841">
            <w:pPr>
              <w:jc w:val="center"/>
            </w:pPr>
            <w:r>
              <w:t>TERMINO</w:t>
            </w:r>
          </w:p>
        </w:tc>
        <w:tc>
          <w:tcPr>
            <w:tcW w:w="1287" w:type="dxa"/>
          </w:tcPr>
          <w:p w:rsidR="008872B4" w:rsidRDefault="008872B4" w:rsidP="007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</w:p>
        </w:tc>
        <w:tc>
          <w:tcPr>
            <w:tcW w:w="4068" w:type="dxa"/>
          </w:tcPr>
          <w:p w:rsidR="008872B4" w:rsidRDefault="008872B4" w:rsidP="007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NOTACIÓN</w: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Diagrama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Definición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F2">
              <w:t>Representación gráfica de las variaciones de un fenómeno o de las relaciones que tienen los elementos o las partes de un conjunto.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Modelo</w:t>
            </w:r>
          </w:p>
        </w:tc>
        <w:tc>
          <w:tcPr>
            <w:tcW w:w="1287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Definición </w:t>
            </w:r>
          </w:p>
        </w:tc>
        <w:tc>
          <w:tcPr>
            <w:tcW w:w="4068" w:type="dxa"/>
          </w:tcPr>
          <w:p w:rsidR="008872B4" w:rsidRPr="001510F2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 algo existente la cual se modela para tener una representación gráfica.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Actor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 xml:space="preserve">Casos de Uso / modelo conceptual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 que interactúa son el sistema pero es ajeno al mismo.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21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8.3pt;height:37.05pt" o:ole="">
                  <v:imagedata r:id="rId20" o:title=""/>
                </v:shape>
                <o:OLEObject Type="Embed" ProgID="Visio.Drawing.15" ShapeID="_x0000_i1041" DrawAspect="Content" ObjectID="_1574695409" r:id="rId21"/>
              </w:object>
            </w: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Usurario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Interactúa en el sistema mediante la creación de una cuenta para ver y realizar publicaciones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21" w:dyaOrig="1455">
                <v:shape id="_x0000_i1042" type="#_x0000_t75" style="width:18.3pt;height:37.05pt" o:ole="">
                  <v:imagedata r:id="rId20" o:title=""/>
                </v:shape>
                <o:OLEObject Type="Embed" ProgID="Visio.Drawing.15" ShapeID="_x0000_i1042" DrawAspect="Content" ObjectID="_1574695410" r:id="rId22"/>
              </w:objec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ADMO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la administración del sistema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721" w:dyaOrig="1455">
                <v:shape id="_x0000_i1043" type="#_x0000_t75" style="width:18.3pt;height:37.05pt" o:ole="">
                  <v:imagedata r:id="rId20" o:title=""/>
                </v:shape>
                <o:OLEObject Type="Embed" ProgID="Visio.Drawing.15" ShapeID="_x0000_i1043" DrawAspect="Content" ObjectID="_1574695411" r:id="rId23"/>
              </w:object>
            </w: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 xml:space="preserve">Caso de uso </w:t>
            </w:r>
          </w:p>
          <w:p w:rsidR="008872B4" w:rsidRDefault="008872B4" w:rsidP="007C0841"/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[CDU]Diagrama que describe una acción que el actor realiza en el sistema</w:t>
            </w:r>
          </w:p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B90A8" wp14:editId="33C97644">
                      <wp:simplePos x="0" y="0"/>
                      <wp:positionH relativeFrom="column">
                        <wp:posOffset>333136</wp:posOffset>
                      </wp:positionH>
                      <wp:positionV relativeFrom="paragraph">
                        <wp:posOffset>121582</wp:posOffset>
                      </wp:positionV>
                      <wp:extent cx="618410" cy="290706"/>
                      <wp:effectExtent l="0" t="0" r="10795" b="1460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410" cy="2907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1EABAA" id="Elipse 24" o:spid="_x0000_s1026" style="position:absolute;margin-left:26.25pt;margin-top:9.55pt;width:48.7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" fillcolor="#b31166 [3204]" strokecolor="#580832 [1604]" strokeweight="1.5pt">
                      <v:stroke endcap="round"/>
                    </v:oval>
                  </w:pict>
                </mc:Fallback>
              </mc:AlternateConten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 xml:space="preserve">Caso de uso general 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diagrama general de las acciones que los diferentes actores realizan en el sistema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 xml:space="preserve">Caso de uso de alto nivel 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el proceso de manera clara y concisa de lo que realiza el actor en el sistema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Caso de uso expandido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el proceso de manera amplia de lo que realiza el actor en el sistema, el propósito del caso de uso y las relaciones que tiene con otros casos de uso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proofErr w:type="spellStart"/>
            <w:r>
              <w:t>Extend</w:t>
            </w:r>
            <w:proofErr w:type="spellEnd"/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Relación entre dos CDU donde puede o no existir la acción que no se ve afectado el CDU hacia dónde va dirigido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CAE47F" wp14:editId="4CACB527">
                      <wp:simplePos x="0" y="0"/>
                      <wp:positionH relativeFrom="column">
                        <wp:posOffset>105857</wp:posOffset>
                      </wp:positionH>
                      <wp:positionV relativeFrom="paragraph">
                        <wp:posOffset>288973</wp:posOffset>
                      </wp:positionV>
                      <wp:extent cx="1067681" cy="5285"/>
                      <wp:effectExtent l="0" t="76200" r="18415" b="10922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681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FE6C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8.35pt;margin-top:22.75pt;width:84.05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" strokecolor="black [3200]">
                      <v:stroke dashstyle="dash" endarrow="open" endcap="round"/>
                    </v:shape>
                  </w:pict>
                </mc:Fallback>
              </mc:AlternateContent>
            </w:r>
            <w:r>
              <w:t>&lt;&lt;</w:t>
            </w:r>
            <w:proofErr w:type="spellStart"/>
            <w:r>
              <w:t>extend</w:t>
            </w:r>
            <w:proofErr w:type="spellEnd"/>
            <w:r>
              <w:t>&gt;&gt;</w: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proofErr w:type="spellStart"/>
            <w:r>
              <w:t>Include</w:t>
            </w:r>
            <w:proofErr w:type="spellEnd"/>
            <w:r>
              <w:t xml:space="preserve"> 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470CC">
              <w:rPr>
                <w:sz w:val="18"/>
              </w:rPr>
              <w:t>Casos de Uso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Relación entre dos CDU donde es necesaria su existencia para que el exista el DCU hacia el que va dirigido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AE6AEB" wp14:editId="7648735D">
                      <wp:simplePos x="0" y="0"/>
                      <wp:positionH relativeFrom="column">
                        <wp:posOffset>152011</wp:posOffset>
                      </wp:positionH>
                      <wp:positionV relativeFrom="paragraph">
                        <wp:posOffset>269020</wp:posOffset>
                      </wp:positionV>
                      <wp:extent cx="1067681" cy="5285"/>
                      <wp:effectExtent l="0" t="76200" r="18415" b="10922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7681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EB401" id="Conector recto de flecha 4" o:spid="_x0000_s1026" type="#_x0000_t32" style="position:absolute;margin-left:11.95pt;margin-top:21.2pt;width:84.0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" strokecolor="black [3200]">
                      <v:stroke dashstyle="dash" endarrow="open" endcap="round"/>
                    </v:shape>
                  </w:pict>
                </mc:Fallback>
              </mc:AlternateContent>
            </w:r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Modelo conceptual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Definición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Diagrama que </w:t>
            </w:r>
            <w:r w:rsidRPr="000470CC">
              <w:t>permite describir los elementos de la realidad que intervienen en un problema dado y la forma en que se relacionan esos elementos entre sí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Concepto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Modelo conceptual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0F2">
              <w:t>Denota una entidad o concepto del dominio del problema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Atributo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Modelo conceptual / </w:t>
            </w:r>
            <w:r>
              <w:rPr>
                <w:sz w:val="18"/>
              </w:rPr>
              <w:lastRenderedPageBreak/>
              <w:t>Modelo Entidad –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F2">
              <w:lastRenderedPageBreak/>
              <w:t xml:space="preserve">Es una característica intrínseca de un objeto, es independiente de otros </w:t>
            </w:r>
            <w:r w:rsidRPr="001510F2">
              <w:lastRenderedPageBreak/>
              <w:t>objetos. Tiene un nombre y un rango posible de valores.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lastRenderedPageBreak/>
              <w:t>Atributo obligatorio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conceptual / Modelo Entidad –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Atributo que es obligatorio estar definido en la entidad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Atributo opcional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Entidad –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que puede dejar de estar definido en la entidad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°</w: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Relación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Caso de uso / modelo conceptual/ modelo entidad y relación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Pr="001510F2">
              <w:t xml:space="preserve">una característica que vincula </w:t>
            </w:r>
            <w:r>
              <w:t xml:space="preserve">varios objetos, concepto o entidades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Relación 1:1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Modelo entidad y relación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 que</w:t>
            </w:r>
            <w:r w:rsidRPr="00F47371">
              <w:t xml:space="preserve"> ocurre cuando una instancia en la entidad A está relacionada únicamente a una instancia en la entidad B.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proofErr w:type="spellStart"/>
            <w:r>
              <w:t>Relacion</w:t>
            </w:r>
            <w:proofErr w:type="spellEnd"/>
            <w:r>
              <w:t xml:space="preserve"> 1:N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entidad y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F47371">
              <w:t xml:space="preserve">elación </w:t>
            </w:r>
            <w:r>
              <w:t xml:space="preserve">que </w:t>
            </w:r>
            <w:r w:rsidRPr="00F47371">
              <w:t>ocurre cuando una instancia en la entidad A está relacionada con varias instancias en la entidad B.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Modelo Entidad-</w:t>
            </w:r>
            <w:proofErr w:type="spellStart"/>
            <w:r>
              <w:t>Relacion</w:t>
            </w:r>
            <w:proofErr w:type="spellEnd"/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Definición 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10F2">
              <w:t>Es la manera de expresar gráficamente un modelo de datos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Entidad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entidad y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371">
              <w:t>Representa cualquier objeto distinguible en un modelo de negocios que se debe representar en la base de datos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7EA740" wp14:editId="19E334D1">
                      <wp:simplePos x="0" y="0"/>
                      <wp:positionH relativeFrom="column">
                        <wp:posOffset>317280</wp:posOffset>
                      </wp:positionH>
                      <wp:positionV relativeFrom="paragraph">
                        <wp:posOffset>21164</wp:posOffset>
                      </wp:positionV>
                      <wp:extent cx="597267" cy="295991"/>
                      <wp:effectExtent l="0" t="0" r="12700" b="27940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67" cy="2959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E7DE85" id="Rectángulo redondeado 5" o:spid="_x0000_s1026" style="position:absolute;margin-left:25pt;margin-top:1.65pt;width:47.0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" fillcolor="#b31166 [3204]" strokecolor="#580832 [1604]" strokeweight="1.5pt">
                      <v:stroke endcap="round"/>
                    </v:roundrect>
                  </w:pict>
                </mc:Fallback>
              </mc:AlternateContent>
            </w:r>
          </w:p>
        </w:tc>
      </w:tr>
      <w:tr w:rsidR="008872B4" w:rsidTr="00887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Llave primaria (PK)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entidad y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371">
              <w:t>Es el identi</w:t>
            </w:r>
            <w:r>
              <w:t xml:space="preserve">ficador único para cada conjunto de datos de </w:t>
            </w:r>
            <w:r w:rsidRPr="00F47371">
              <w:t xml:space="preserve">una entidad. 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8872B4" w:rsidTr="00887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872B4" w:rsidRDefault="008872B4" w:rsidP="007C0841">
            <w:r>
              <w:t>Llave foránea (FK)</w:t>
            </w:r>
          </w:p>
        </w:tc>
        <w:tc>
          <w:tcPr>
            <w:tcW w:w="1287" w:type="dxa"/>
          </w:tcPr>
          <w:p w:rsidR="008872B4" w:rsidRPr="000470CC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Modelo entidad y relación</w:t>
            </w:r>
          </w:p>
        </w:tc>
        <w:tc>
          <w:tcPr>
            <w:tcW w:w="4068" w:type="dxa"/>
          </w:tcPr>
          <w:p w:rsidR="008872B4" w:rsidRDefault="008872B4" w:rsidP="007C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371">
              <w:t>Es el conjunto de uno o más atributos que permiten relacionar la entidad a la que pertenece con la entidad que se relaciona la misma.</w:t>
            </w:r>
          </w:p>
        </w:tc>
        <w:tc>
          <w:tcPr>
            <w:tcW w:w="2207" w:type="dxa"/>
          </w:tcPr>
          <w:p w:rsidR="008872B4" w:rsidRDefault="008872B4" w:rsidP="007C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(#)</w:t>
            </w:r>
          </w:p>
        </w:tc>
      </w:tr>
    </w:tbl>
    <w:p w:rsidR="008872B4" w:rsidRDefault="008872B4" w:rsidP="008872B4"/>
    <w:p w:rsidR="00EA73E8" w:rsidRPr="00C27014" w:rsidRDefault="00EA73E8" w:rsidP="00557529">
      <w:pPr>
        <w:pStyle w:val="Piedepginapar"/>
        <w:tabs>
          <w:tab w:val="left" w:pos="7304"/>
        </w:tabs>
        <w:rPr>
          <w:sz w:val="22"/>
        </w:rPr>
      </w:pPr>
    </w:p>
    <w:p w:rsidR="006C50B5" w:rsidRPr="00C27014" w:rsidRDefault="006C50B5" w:rsidP="006C50B5">
      <w:pPr>
        <w:pStyle w:val="Piedepginapar"/>
        <w:rPr>
          <w:sz w:val="22"/>
        </w:rPr>
      </w:pPr>
      <w:bookmarkStart w:id="0" w:name="_GoBack"/>
      <w:bookmarkEnd w:id="0"/>
    </w:p>
    <w:sectPr w:rsidR="006C50B5" w:rsidRPr="00C27014" w:rsidSect="007B6FFD">
      <w:headerReference w:type="even" r:id="rId24"/>
      <w:headerReference w:type="default" r:id="rId25"/>
      <w:footerReference w:type="even" r:id="rId26"/>
      <w:footerReference w:type="default" r:id="rId27"/>
      <w:pgSz w:w="11907" w:h="16839"/>
      <w:pgMar w:top="1148" w:right="1050" w:bottom="993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0D0" w:rsidRDefault="001D40D0">
      <w:pPr>
        <w:spacing w:after="0" w:line="240" w:lineRule="auto"/>
      </w:pPr>
      <w:r>
        <w:separator/>
      </w:r>
    </w:p>
  </w:endnote>
  <w:endnote w:type="continuationSeparator" w:id="0">
    <w:p w:rsidR="001D40D0" w:rsidRDefault="001D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1F2" w:rsidRDefault="00E821F2"/>
  <w:p w:rsidR="00E821F2" w:rsidRDefault="00E821F2">
    <w:pPr>
      <w:pStyle w:val="Piedepginapar"/>
    </w:pPr>
    <w:r>
      <w:rPr>
        <w:lang w:val="es-ES"/>
      </w:rP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4C4500" w:rsidRPr="004C4500">
      <w:rPr>
        <w:noProof/>
        <w:sz w:val="24"/>
        <w:szCs w:val="24"/>
        <w:lang w:val="es-ES"/>
      </w:rPr>
      <w:t>18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1F2" w:rsidRDefault="00E821F2"/>
  <w:p w:rsidR="00E821F2" w:rsidRDefault="00E821F2">
    <w:pPr>
      <w:pStyle w:val="Piedepginaimpar"/>
    </w:pPr>
    <w:r>
      <w:rPr>
        <w:lang w:val="es-ES"/>
      </w:rP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4C4500" w:rsidRPr="004C4500">
      <w:rPr>
        <w:noProof/>
        <w:sz w:val="24"/>
        <w:szCs w:val="24"/>
        <w:lang w:val="es-ES"/>
      </w:rPr>
      <w:t>17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0D0" w:rsidRDefault="001D40D0">
      <w:pPr>
        <w:spacing w:after="0" w:line="240" w:lineRule="auto"/>
      </w:pPr>
      <w:r>
        <w:separator/>
      </w:r>
    </w:p>
  </w:footnote>
  <w:footnote w:type="continuationSeparator" w:id="0">
    <w:p w:rsidR="001D40D0" w:rsidRDefault="001D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1F2" w:rsidRDefault="00E821F2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IPC2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1F2" w:rsidRDefault="00E821F2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Proyecto IPC2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35E85"/>
    <w:multiLevelType w:val="hybridMultilevel"/>
    <w:tmpl w:val="8C7291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259EE"/>
    <w:multiLevelType w:val="hybridMultilevel"/>
    <w:tmpl w:val="DA2A1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260C"/>
    <w:multiLevelType w:val="hybridMultilevel"/>
    <w:tmpl w:val="BAEEE58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0F76"/>
    <w:multiLevelType w:val="hybridMultilevel"/>
    <w:tmpl w:val="409AB4F2"/>
    <w:lvl w:ilvl="0" w:tplc="CE88C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0D1DCC"/>
    <w:multiLevelType w:val="hybridMultilevel"/>
    <w:tmpl w:val="DA2A1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33D6F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5A394B"/>
    <w:multiLevelType w:val="hybridMultilevel"/>
    <w:tmpl w:val="C0E4A55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27CD"/>
    <w:multiLevelType w:val="hybridMultilevel"/>
    <w:tmpl w:val="C0E4A55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440F6"/>
    <w:multiLevelType w:val="hybridMultilevel"/>
    <w:tmpl w:val="BED0D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7345B"/>
    <w:multiLevelType w:val="hybridMultilevel"/>
    <w:tmpl w:val="917A9D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E7838"/>
    <w:multiLevelType w:val="hybridMultilevel"/>
    <w:tmpl w:val="B2DACF5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81612"/>
    <w:multiLevelType w:val="hybridMultilevel"/>
    <w:tmpl w:val="DA2A1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E61A7"/>
    <w:multiLevelType w:val="hybridMultilevel"/>
    <w:tmpl w:val="2FC4D0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34C1D"/>
    <w:multiLevelType w:val="hybridMultilevel"/>
    <w:tmpl w:val="C0E4A55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5690D"/>
    <w:multiLevelType w:val="hybridMultilevel"/>
    <w:tmpl w:val="C0E4A55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A7C82"/>
    <w:multiLevelType w:val="hybridMultilevel"/>
    <w:tmpl w:val="DA2A1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8"/>
  </w:num>
  <w:num w:numId="25">
    <w:abstractNumId w:val="14"/>
  </w:num>
  <w:num w:numId="26">
    <w:abstractNumId w:val="7"/>
  </w:num>
  <w:num w:numId="27">
    <w:abstractNumId w:val="18"/>
  </w:num>
  <w:num w:numId="28">
    <w:abstractNumId w:val="5"/>
  </w:num>
  <w:num w:numId="29">
    <w:abstractNumId w:val="20"/>
  </w:num>
  <w:num w:numId="30">
    <w:abstractNumId w:val="19"/>
  </w:num>
  <w:num w:numId="31">
    <w:abstractNumId w:val="13"/>
  </w:num>
  <w:num w:numId="32">
    <w:abstractNumId w:val="16"/>
  </w:num>
  <w:num w:numId="33">
    <w:abstractNumId w:val="15"/>
  </w:num>
  <w:num w:numId="34">
    <w:abstractNumId w:val="12"/>
  </w:num>
  <w:num w:numId="35">
    <w:abstractNumId w:val="21"/>
  </w:num>
  <w:num w:numId="36">
    <w:abstractNumId w:val="17"/>
  </w:num>
  <w:num w:numId="37">
    <w:abstractNumId w:val="9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45"/>
    <w:rsid w:val="00004119"/>
    <w:rsid w:val="00056E0D"/>
    <w:rsid w:val="00064A30"/>
    <w:rsid w:val="000B124F"/>
    <w:rsid w:val="000C245B"/>
    <w:rsid w:val="000E7B8C"/>
    <w:rsid w:val="00173668"/>
    <w:rsid w:val="001B7B93"/>
    <w:rsid w:val="001C515C"/>
    <w:rsid w:val="001C74B6"/>
    <w:rsid w:val="001D40D0"/>
    <w:rsid w:val="0027474D"/>
    <w:rsid w:val="00311BD8"/>
    <w:rsid w:val="003E7F16"/>
    <w:rsid w:val="004555DC"/>
    <w:rsid w:val="0049299E"/>
    <w:rsid w:val="004C4500"/>
    <w:rsid w:val="004C7CC8"/>
    <w:rsid w:val="00502E8B"/>
    <w:rsid w:val="00533F5A"/>
    <w:rsid w:val="00557529"/>
    <w:rsid w:val="00562543"/>
    <w:rsid w:val="00596E5F"/>
    <w:rsid w:val="005A2514"/>
    <w:rsid w:val="005F3B71"/>
    <w:rsid w:val="00600B76"/>
    <w:rsid w:val="006046D1"/>
    <w:rsid w:val="00615053"/>
    <w:rsid w:val="00664B8F"/>
    <w:rsid w:val="006777CF"/>
    <w:rsid w:val="00684141"/>
    <w:rsid w:val="006C50B5"/>
    <w:rsid w:val="00741238"/>
    <w:rsid w:val="007B6FFD"/>
    <w:rsid w:val="007D5FD9"/>
    <w:rsid w:val="007F1EFC"/>
    <w:rsid w:val="00803894"/>
    <w:rsid w:val="00845558"/>
    <w:rsid w:val="00853353"/>
    <w:rsid w:val="00860465"/>
    <w:rsid w:val="00887079"/>
    <w:rsid w:val="008872B4"/>
    <w:rsid w:val="008F0788"/>
    <w:rsid w:val="00917970"/>
    <w:rsid w:val="00931351"/>
    <w:rsid w:val="00987BCE"/>
    <w:rsid w:val="00A04F54"/>
    <w:rsid w:val="00A25F45"/>
    <w:rsid w:val="00AB3F35"/>
    <w:rsid w:val="00AD364B"/>
    <w:rsid w:val="00B05245"/>
    <w:rsid w:val="00B129A6"/>
    <w:rsid w:val="00B1509A"/>
    <w:rsid w:val="00B41BCC"/>
    <w:rsid w:val="00B959BC"/>
    <w:rsid w:val="00BA1528"/>
    <w:rsid w:val="00BA2F11"/>
    <w:rsid w:val="00C26298"/>
    <w:rsid w:val="00C27014"/>
    <w:rsid w:val="00D16DC1"/>
    <w:rsid w:val="00D91763"/>
    <w:rsid w:val="00DE2453"/>
    <w:rsid w:val="00DE26F8"/>
    <w:rsid w:val="00E821F2"/>
    <w:rsid w:val="00E97C33"/>
    <w:rsid w:val="00EA73E8"/>
    <w:rsid w:val="00EB1F43"/>
    <w:rsid w:val="00EF2293"/>
    <w:rsid w:val="00EF7655"/>
    <w:rsid w:val="00F153D0"/>
    <w:rsid w:val="00F26C8F"/>
    <w:rsid w:val="00F632CB"/>
    <w:rsid w:val="00FA530A"/>
    <w:rsid w:val="00FB1ED5"/>
    <w:rsid w:val="00FC5222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5AB5F"/>
  <w15:docId w15:val="{CCA39A16-472D-42B0-A46C-2325B364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GT" w:eastAsia="es-G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9"/>
  </w:style>
  <w:style w:type="paragraph" w:styleId="Ttulo1">
    <w:name w:val="heading 1"/>
    <w:basedOn w:val="Normal"/>
    <w:next w:val="Normal"/>
    <w:link w:val="Ttulo1Car"/>
    <w:uiPriority w:val="9"/>
    <w:qFormat/>
    <w:rsid w:val="0055752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52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752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75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7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5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5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5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52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529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75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7529"/>
    <w:rPr>
      <w:rFonts w:asciiTheme="majorHAnsi" w:eastAsiaTheme="majorEastAsia" w:hAnsiTheme="majorHAnsi" w:cstheme="majorBidi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52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529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529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529"/>
    <w:rPr>
      <w:color w:val="3B3059" w:themeColor="text2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57529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57529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557529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sid w:val="005575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557529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5752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55752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52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5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529"/>
    <w:rPr>
      <w:b/>
      <w:bCs/>
      <w:i/>
      <w:iCs/>
    </w:rPr>
  </w:style>
  <w:style w:type="character" w:styleId="Hipervnculo">
    <w:name w:val="Hyperlink"/>
    <w:basedOn w:val="Fuentedeprrafopredeter"/>
    <w:uiPriority w:val="99"/>
    <w:semiHidden/>
    <w:unhideWhenUsed/>
    <w:rPr>
      <w:color w:val="8F8F8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557529"/>
    <w:rPr>
      <w:b/>
      <w:bCs/>
      <w:i/>
      <w:iCs/>
      <w:color w:val="auto"/>
    </w:rPr>
  </w:style>
  <w:style w:type="character" w:styleId="Referenciaintensa">
    <w:name w:val="Intense Reference"/>
    <w:basedOn w:val="Fuentedeprrafopredeter"/>
    <w:uiPriority w:val="32"/>
    <w:qFormat/>
    <w:rsid w:val="00557529"/>
    <w:rPr>
      <w:b/>
      <w:bCs/>
      <w:caps w:val="0"/>
      <w:smallCaps/>
      <w:color w:val="auto"/>
      <w:spacing w:val="0"/>
      <w:u w:val="single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pPr>
      <w:numPr>
        <w:numId w:val="19"/>
      </w:numPr>
    </w:pPr>
    <w:rPr>
      <w:color w:val="B31166" w:themeColor="accent1"/>
    </w:rPr>
  </w:style>
  <w:style w:type="paragraph" w:styleId="Listaconvietas3">
    <w:name w:val="List Bullet 3"/>
    <w:basedOn w:val="Normal"/>
    <w:uiPriority w:val="36"/>
    <w:unhideWhenUsed/>
    <w:pPr>
      <w:numPr>
        <w:numId w:val="20"/>
      </w:numPr>
    </w:pPr>
    <w:rPr>
      <w:color w:val="E33D6F" w:themeColor="accent2"/>
    </w:rPr>
  </w:style>
  <w:style w:type="paragraph" w:styleId="Listaconvietas4">
    <w:name w:val="List Bullet 4"/>
    <w:basedOn w:val="Normal"/>
    <w:uiPriority w:val="36"/>
    <w:unhideWhenUsed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pPr>
      <w:numPr>
        <w:numId w:val="22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uiPriority w:val="1"/>
    <w:qFormat/>
    <w:rsid w:val="00557529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557529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7529"/>
    <w:rPr>
      <w:i/>
      <w:iCs/>
      <w:color w:val="BD3C1A" w:themeColor="accent3" w:themeShade="B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57529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55752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5575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3B3059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sz w:val="36"/>
      <w:szCs w:val="36"/>
    </w:rPr>
  </w:style>
  <w:style w:type="paragraph" w:customStyle="1" w:styleId="Piedepginapar">
    <w:name w:val="Pie de página par"/>
    <w:basedOn w:val="Normal"/>
    <w:unhideWhenUsed/>
    <w:pPr>
      <w:pBdr>
        <w:top w:val="single" w:sz="4" w:space="1" w:color="B31166" w:themeColor="accent1"/>
      </w:pBdr>
    </w:pPr>
    <w:rPr>
      <w:color w:val="3B3059" w:themeColor="text2"/>
      <w:sz w:val="20"/>
    </w:rPr>
  </w:style>
  <w:style w:type="paragraph" w:customStyle="1" w:styleId="Piedepginaimpar">
    <w:name w:val="Pie de página impar"/>
    <w:basedOn w:val="Normal"/>
    <w:unhideWhenUsed/>
    <w:pPr>
      <w:pBdr>
        <w:top w:val="single" w:sz="4" w:space="1" w:color="B31166" w:themeColor="accent1"/>
      </w:pBdr>
      <w:jc w:val="right"/>
    </w:pPr>
    <w:rPr>
      <w:color w:val="3B3059" w:themeColor="text2"/>
      <w:sz w:val="20"/>
    </w:rPr>
  </w:style>
  <w:style w:type="paragraph" w:customStyle="1" w:styleId="Encabezadopar">
    <w:name w:val="Encabezado par"/>
    <w:basedOn w:val="Normal"/>
    <w:unhideWhenUsed/>
    <w:pPr>
      <w:pBdr>
        <w:bottom w:val="single" w:sz="4" w:space="1" w:color="B31166" w:themeColor="accent1"/>
      </w:pBdr>
      <w:spacing w:after="0" w:line="240" w:lineRule="auto"/>
    </w:pPr>
    <w:rPr>
      <w:rFonts w:eastAsia="Times New Roman"/>
      <w:b/>
      <w:color w:val="3B3059" w:themeColor="text2"/>
      <w:sz w:val="20"/>
      <w:szCs w:val="20"/>
    </w:rPr>
  </w:style>
  <w:style w:type="paragraph" w:customStyle="1" w:styleId="Encabezadoimpar">
    <w:name w:val="Encabezado impar"/>
    <w:basedOn w:val="Normal"/>
    <w:unhideWhenUsed/>
    <w:pPr>
      <w:pBdr>
        <w:bottom w:val="single" w:sz="4" w:space="1" w:color="B31166" w:themeColor="accent1"/>
      </w:pBdr>
      <w:spacing w:after="0" w:line="240" w:lineRule="auto"/>
      <w:jc w:val="right"/>
    </w:pPr>
    <w:rPr>
      <w:rFonts w:eastAsia="Times New Roman"/>
      <w:b/>
      <w:color w:val="3B3059" w:themeColor="text2"/>
      <w:sz w:val="20"/>
      <w:szCs w:val="20"/>
    </w:rPr>
  </w:style>
  <w:style w:type="paragraph" w:customStyle="1" w:styleId="SinEspaciado0">
    <w:name w:val="SinEspaciado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57529"/>
    <w:pPr>
      <w:outlineLvl w:val="9"/>
    </w:pPr>
  </w:style>
  <w:style w:type="table" w:styleId="Tabladecuadrcula5oscura-nfasis1">
    <w:name w:val="Grid Table 5 Dark Accent 1"/>
    <w:basedOn w:val="Tablanormal"/>
    <w:uiPriority w:val="50"/>
    <w:rsid w:val="00987B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adecuadrcula7concolores-nfasis4">
    <w:name w:val="Grid Table 7 Colorful Accent 4"/>
    <w:basedOn w:val="Tablanormal"/>
    <w:uiPriority w:val="52"/>
    <w:rsid w:val="00987BCE"/>
    <w:pPr>
      <w:spacing w:after="0" w:line="240" w:lineRule="auto"/>
    </w:pPr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87BCE"/>
    <w:pPr>
      <w:spacing w:after="0" w:line="240" w:lineRule="auto"/>
    </w:pPr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Tablanormal5">
    <w:name w:val="Plain Table 5"/>
    <w:basedOn w:val="Tablanormal"/>
    <w:uiPriority w:val="45"/>
    <w:rsid w:val="00173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173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C270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26C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package" Target="embeddings/Dibujo_de_Microsoft_Visio.vsdx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package" Target="embeddings/Dibujo_de_Microsoft_Visio2.vsdx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package" Target="embeddings/Dibujo_de_Microsoft_Visio1.vsdx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y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89CBBFB41A4A92B32058B999548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729B-7DF7-490B-8448-81E41382D0F9}"/>
      </w:docPartPr>
      <w:docPartBody>
        <w:p w:rsidR="00A11C6E" w:rsidRDefault="004D5481">
          <w:pPr>
            <w:pStyle w:val="6D89CBBFB41A4A92B32058B999548666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es-ES"/>
            </w:rPr>
            <w:t>[Escriba el título del documento]</w:t>
          </w:r>
        </w:p>
      </w:docPartBody>
    </w:docPart>
    <w:docPart>
      <w:docPartPr>
        <w:name w:val="BA63BDC204CC45F691D5A41EFDF24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01E94-6D78-4E2E-A2D5-F7625E5BAE13}"/>
      </w:docPartPr>
      <w:docPartBody>
        <w:p w:rsidR="00A11C6E" w:rsidRDefault="004D5481">
          <w:pPr>
            <w:pStyle w:val="BA63BDC204CC45F691D5A41EFDF24C2E"/>
          </w:pPr>
          <w:r>
            <w:rPr>
              <w:color w:val="FFFFFF" w:themeColor="background1"/>
              <w:sz w:val="32"/>
              <w:szCs w:val="32"/>
              <w:lang w:val="es-ES"/>
            </w:rPr>
            <w:t>[Seleccionar fecha]</w:t>
          </w:r>
        </w:p>
      </w:docPartBody>
    </w:docPart>
    <w:docPart>
      <w:docPartPr>
        <w:name w:val="E93A5DC5E73741DD896A228BBD690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49B1-8B57-4140-B43E-ABBB98D9C66C}"/>
      </w:docPartPr>
      <w:docPartBody>
        <w:p w:rsidR="00A11C6E" w:rsidRDefault="004D5481">
          <w:pPr>
            <w:pStyle w:val="E93A5DC5E73741DD896A228BBD6900BB"/>
          </w:pPr>
          <w:r>
            <w:rPr>
              <w:color w:val="FFFFFF" w:themeColor="background1"/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5DAC1ED398FC42EABA21E6F13565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633D-5748-47C2-A327-A7D348F99671}"/>
      </w:docPartPr>
      <w:docPartBody>
        <w:p w:rsidR="00A11C6E" w:rsidRDefault="004D5481">
          <w:pPr>
            <w:pStyle w:val="5DAC1ED398FC42EABA21E6F135652F33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0E75940E1FE44EB2937B155BB1375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F6385-B8EF-477F-8B3B-9D814CB7863C}"/>
      </w:docPartPr>
      <w:docPartBody>
        <w:p w:rsidR="00A11C6E" w:rsidRDefault="004D5481">
          <w:pPr>
            <w:pStyle w:val="0E75940E1FE44EB2937B155BB13755BD"/>
          </w:pPr>
          <w:r>
            <w:rPr>
              <w:lang w:val="es-ES"/>
            </w:rPr>
            <w:t>[Escriba el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4D"/>
    <w:rsid w:val="0010655D"/>
    <w:rsid w:val="004D5481"/>
    <w:rsid w:val="00A11C6E"/>
    <w:rsid w:val="00A3104D"/>
    <w:rsid w:val="00AD368D"/>
    <w:rsid w:val="00F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89CBBFB41A4A92B32058B999548666">
    <w:name w:val="6D89CBBFB41A4A92B32058B999548666"/>
  </w:style>
  <w:style w:type="paragraph" w:customStyle="1" w:styleId="BA63BDC204CC45F691D5A41EFDF24C2E">
    <w:name w:val="BA63BDC204CC45F691D5A41EFDF24C2E"/>
  </w:style>
  <w:style w:type="paragraph" w:customStyle="1" w:styleId="E93A5DC5E73741DD896A228BBD6900BB">
    <w:name w:val="E93A5DC5E73741DD896A228BBD6900BB"/>
  </w:style>
  <w:style w:type="paragraph" w:customStyle="1" w:styleId="CAB4199A4A63492D898B1815C1DF5AB8">
    <w:name w:val="CAB4199A4A63492D898B1815C1DF5AB8"/>
  </w:style>
  <w:style w:type="paragraph" w:customStyle="1" w:styleId="5DAC1ED398FC42EABA21E6F135652F33">
    <w:name w:val="5DAC1ED398FC42EABA21E6F135652F33"/>
  </w:style>
  <w:style w:type="paragraph" w:customStyle="1" w:styleId="0E75940E1FE44EB2937B155BB13755BD">
    <w:name w:val="0E75940E1FE44EB2937B155BB13755BD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C84A97A6D6C141AD8A35AE905F9F921E">
    <w:name w:val="C84A97A6D6C141AD8A35AE905F9F921E"/>
  </w:style>
  <w:style w:type="paragraph" w:customStyle="1" w:styleId="4DF90D72AD5648EB9A8E9E16358EABA3">
    <w:name w:val="4DF90D72AD5648EB9A8E9E16358EABA3"/>
    <w:rsid w:val="00A3104D"/>
  </w:style>
  <w:style w:type="paragraph" w:customStyle="1" w:styleId="650A78F6F96D4E8D8B36B026CE807A59">
    <w:name w:val="650A78F6F96D4E8D8B36B026CE807A59"/>
    <w:rsid w:val="00A3104D"/>
  </w:style>
  <w:style w:type="paragraph" w:customStyle="1" w:styleId="51B311DAC1FF426DBFEFAC6C39EA90B6">
    <w:name w:val="51B311DAC1FF426DBFEFAC6C39EA90B6"/>
    <w:rsid w:val="00A3104D"/>
  </w:style>
  <w:style w:type="paragraph" w:customStyle="1" w:styleId="1DAFC63A9CBD44858CFB3BBADF530C22">
    <w:name w:val="1DAFC63A9CBD44858CFB3BBADF530C22"/>
    <w:rsid w:val="00A3104D"/>
  </w:style>
  <w:style w:type="paragraph" w:customStyle="1" w:styleId="AC6B7F90659C456C9B515C5FDDC13C5A">
    <w:name w:val="AC6B7F90659C456C9B515C5FDDC13C5A"/>
    <w:rsid w:val="00A31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2017-12-13T00:00:00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</Template>
  <TotalTime>2083</TotalTime>
  <Pages>19</Pages>
  <Words>3050</Words>
  <Characters>16777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IPC2</vt:lpstr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IPC2</dc:title>
  <dc:subject>FASE 1, Análisis y Diseño</dc:subject>
  <dc:creator>Usuario de Windows</dc:creator>
  <cp:keywords/>
  <cp:lastModifiedBy>Usuario de Windows</cp:lastModifiedBy>
  <cp:revision>27</cp:revision>
  <cp:lastPrinted>2017-12-14T00:36:00Z</cp:lastPrinted>
  <dcterms:created xsi:type="dcterms:W3CDTF">2017-12-08T21:05:00Z</dcterms:created>
  <dcterms:modified xsi:type="dcterms:W3CDTF">2017-12-14T00:37:00Z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